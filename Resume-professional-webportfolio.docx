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ADBF39" w14:textId="77777777" w:rsidR="00606BAE" w:rsidRPr="003C42E3" w:rsidRDefault="004937BF">
      <w:pPr>
        <w:pStyle w:val="Name"/>
        <w:rPr>
          <w:rFonts w:ascii="Arial" w:hAnsi="Arial" w:cs="Arial"/>
          <w:sz w:val="18"/>
          <w:szCs w:val="18"/>
        </w:rPr>
      </w:pPr>
      <w:r w:rsidRPr="003C42E3">
        <w:rPr>
          <w:rFonts w:ascii="Arial" w:hAnsi="Arial" w:cs="Arial"/>
          <w:sz w:val="32"/>
          <w:szCs w:val="32"/>
        </w:rPr>
        <w:t>Justin Gaba</w:t>
      </w:r>
    </w:p>
    <w:p w14:paraId="7C8DC538" w14:textId="09F880C9" w:rsidR="00606BAE" w:rsidRPr="007D7656" w:rsidRDefault="004937BF">
      <w:pPr>
        <w:pStyle w:val="Address"/>
        <w:tabs>
          <w:tab w:val="left" w:pos="720"/>
        </w:tabs>
        <w:rPr>
          <w:rFonts w:ascii="Arial" w:hAnsi="Arial" w:cs="Arial"/>
          <w:sz w:val="20"/>
          <w:szCs w:val="20"/>
        </w:rPr>
      </w:pPr>
      <w:r w:rsidRPr="007D7656">
        <w:rPr>
          <w:rFonts w:ascii="Arial" w:hAnsi="Arial" w:cs="Arial"/>
          <w:sz w:val="20"/>
          <w:szCs w:val="20"/>
        </w:rPr>
        <w:t>Brooklyn</w:t>
      </w:r>
      <w:r w:rsidR="00104D75" w:rsidRPr="007D7656">
        <w:rPr>
          <w:rFonts w:ascii="Arial" w:hAnsi="Arial" w:cs="Arial"/>
          <w:sz w:val="20"/>
          <w:szCs w:val="20"/>
        </w:rPr>
        <w:t xml:space="preserve">, </w:t>
      </w:r>
      <w:r w:rsidRPr="007D7656">
        <w:rPr>
          <w:rFonts w:ascii="Arial" w:hAnsi="Arial" w:cs="Arial"/>
          <w:sz w:val="20"/>
          <w:szCs w:val="20"/>
        </w:rPr>
        <w:t>NY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(</w:t>
      </w:r>
      <w:r w:rsidRPr="007D7656">
        <w:rPr>
          <w:rFonts w:ascii="Arial" w:hAnsi="Arial" w:cs="Arial"/>
          <w:sz w:val="20"/>
          <w:szCs w:val="20"/>
        </w:rPr>
        <w:t>917</w:t>
      </w:r>
      <w:r w:rsidR="00104D75" w:rsidRPr="007D7656">
        <w:rPr>
          <w:rFonts w:ascii="Arial" w:hAnsi="Arial" w:cs="Arial"/>
          <w:sz w:val="20"/>
          <w:szCs w:val="20"/>
        </w:rPr>
        <w:t xml:space="preserve">) </w:t>
      </w:r>
      <w:r w:rsidRPr="007D7656">
        <w:rPr>
          <w:rFonts w:ascii="Arial" w:hAnsi="Arial" w:cs="Arial"/>
          <w:sz w:val="20"/>
          <w:szCs w:val="20"/>
        </w:rPr>
        <w:t>682</w:t>
      </w:r>
      <w:r w:rsidR="00104D75" w:rsidRPr="007D7656">
        <w:rPr>
          <w:rFonts w:ascii="Arial" w:hAnsi="Arial" w:cs="Arial"/>
          <w:sz w:val="20"/>
          <w:szCs w:val="20"/>
        </w:rPr>
        <w:t>-</w:t>
      </w:r>
      <w:r w:rsidRPr="007D7656">
        <w:rPr>
          <w:rFonts w:ascii="Arial" w:hAnsi="Arial" w:cs="Arial"/>
          <w:sz w:val="20"/>
          <w:szCs w:val="20"/>
        </w:rPr>
        <w:t>1439</w:t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r w:rsidR="00104D75" w:rsidRPr="007D7656">
        <w:rPr>
          <w:rFonts w:ascii="Arial" w:hAnsi="Arial" w:cs="Arial"/>
          <w:sz w:val="20"/>
          <w:szCs w:val="20"/>
        </w:rPr>
        <w:sym w:font="Wingdings" w:char="F06C"/>
      </w:r>
      <w:r w:rsidR="00104D75" w:rsidRPr="007D7656">
        <w:rPr>
          <w:rFonts w:ascii="Arial" w:hAnsi="Arial" w:cs="Arial"/>
          <w:sz w:val="20"/>
          <w:szCs w:val="20"/>
        </w:rPr>
        <w:t xml:space="preserve">  </w:t>
      </w:r>
      <w:hyperlink r:id="rId9" w:history="1">
        <w:r w:rsidR="001D2324" w:rsidRPr="007D7656">
          <w:rPr>
            <w:rStyle w:val="Hyperlink"/>
            <w:rFonts w:ascii="Arial" w:hAnsi="Arial" w:cs="Arial"/>
            <w:sz w:val="20"/>
            <w:szCs w:val="20"/>
          </w:rPr>
          <w:t>Justin.Gaba@gmail.com</w:t>
        </w:r>
      </w:hyperlink>
      <w:r w:rsidR="001D2324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t xml:space="preserve"> </w:t>
      </w:r>
      <w:r w:rsidR="00F263CA" w:rsidRPr="007D7656">
        <w:rPr>
          <w:rFonts w:ascii="Arial" w:hAnsi="Arial" w:cs="Arial"/>
          <w:sz w:val="20"/>
          <w:szCs w:val="20"/>
        </w:rPr>
        <w:sym w:font="Wingdings" w:char="F06C"/>
      </w:r>
      <w:r w:rsidR="00F263CA" w:rsidRPr="007D7656">
        <w:rPr>
          <w:rFonts w:ascii="Arial" w:hAnsi="Arial" w:cs="Arial"/>
          <w:sz w:val="20"/>
          <w:szCs w:val="20"/>
        </w:rPr>
        <w:t xml:space="preserve">  </w:t>
      </w:r>
      <w:hyperlink r:id="rId10" w:history="1">
        <w:r w:rsidR="001A0AD4" w:rsidRPr="00080B9C">
          <w:rPr>
            <w:rStyle w:val="Hyperlink"/>
            <w:rFonts w:ascii="Arial" w:hAnsi="Arial" w:cs="Arial"/>
            <w:sz w:val="20"/>
            <w:szCs w:val="20"/>
          </w:rPr>
          <w:t>https://www.linkedin.com/in/jgaba</w:t>
        </w:r>
      </w:hyperlink>
      <w:r w:rsidR="001A0AD4">
        <w:rPr>
          <w:rFonts w:ascii="Arial" w:hAnsi="Arial" w:cs="Arial"/>
          <w:sz w:val="20"/>
          <w:szCs w:val="20"/>
        </w:rPr>
        <w:t xml:space="preserve"> </w:t>
      </w:r>
    </w:p>
    <w:p w14:paraId="65D3FB8A" w14:textId="3420C9BA" w:rsidR="00963C51" w:rsidRPr="007D7656" w:rsidRDefault="00A50354" w:rsidP="009E70D9">
      <w:pPr>
        <w:pStyle w:val="ResumeSectionHeader"/>
        <w:rPr>
          <w:rFonts w:ascii="Arial" w:hAnsi="Arial" w:cs="Arial"/>
          <w:b w:val="0"/>
          <w:sz w:val="20"/>
        </w:rPr>
      </w:pPr>
      <w:r w:rsidRPr="007D7656">
        <w:rPr>
          <w:rFonts w:ascii="Arial" w:hAnsi="Arial" w:cs="Arial"/>
          <w:sz w:val="20"/>
        </w:rPr>
        <w:t>Profile</w:t>
      </w:r>
    </w:p>
    <w:p w14:paraId="4918D122" w14:textId="07A59782" w:rsidR="00F0042D" w:rsidRDefault="00685C00" w:rsidP="007D7656">
      <w:pPr>
        <w:pStyle w:val="ResumeSectionHeader"/>
        <w:jc w:val="left"/>
        <w:rPr>
          <w:rFonts w:ascii="Arial" w:hAnsi="Arial" w:cs="Arial"/>
          <w:b w:val="0"/>
          <w:sz w:val="20"/>
        </w:rPr>
      </w:pPr>
      <w:r w:rsidRPr="00685C00">
        <w:rPr>
          <w:rFonts w:ascii="Arial" w:hAnsi="Arial" w:cs="Arial"/>
          <w:b w:val="0"/>
          <w:sz w:val="20"/>
        </w:rPr>
        <w:t>Detail-oriented IT professional with seven years of professional experience who thrives in collaborative, team-oriented environments. Excellent communic</w:t>
      </w:r>
      <w:r>
        <w:rPr>
          <w:rFonts w:ascii="Arial" w:hAnsi="Arial" w:cs="Arial"/>
          <w:b w:val="0"/>
          <w:sz w:val="20"/>
        </w:rPr>
        <w:t>ations and interpersonal skills</w:t>
      </w:r>
      <w:r w:rsidRPr="00685C00">
        <w:rPr>
          <w:rFonts w:ascii="Arial" w:hAnsi="Arial" w:cs="Arial"/>
          <w:b w:val="0"/>
          <w:sz w:val="20"/>
        </w:rPr>
        <w:t xml:space="preserve">. </w:t>
      </w:r>
    </w:p>
    <w:p w14:paraId="2B00AAEC" w14:textId="303FF199" w:rsidR="003D4526" w:rsidRDefault="002172A5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Professional</w:t>
      </w:r>
      <w:r w:rsidR="003D4526" w:rsidRPr="007D7656">
        <w:rPr>
          <w:rFonts w:ascii="Arial" w:hAnsi="Arial" w:cs="Arial"/>
          <w:sz w:val="20"/>
        </w:rPr>
        <w:t xml:space="preserve"> Experience</w:t>
      </w:r>
    </w:p>
    <w:p w14:paraId="0A087EC1" w14:textId="77777777" w:rsidR="008A66EC" w:rsidRPr="007D7656" w:rsidRDefault="008A66EC" w:rsidP="00813A92">
      <w:pPr>
        <w:pStyle w:val="ResumeSectionHeader"/>
        <w:pBdr>
          <w:top w:val="single" w:sz="6" w:space="14" w:color="auto"/>
        </w:pBdr>
        <w:tabs>
          <w:tab w:val="left" w:pos="3109"/>
          <w:tab w:val="center" w:pos="5213"/>
        </w:tabs>
        <w:spacing w:before="0" w:after="0"/>
        <w:jc w:val="left"/>
        <w:rPr>
          <w:rFonts w:ascii="Arial" w:hAnsi="Arial" w:cs="Arial"/>
          <w:sz w:val="20"/>
        </w:rPr>
      </w:pPr>
    </w:p>
    <w:p w14:paraId="11E54C54" w14:textId="01A6C440" w:rsidR="00A43CC7" w:rsidRPr="007F0CCD" w:rsidRDefault="008A66EC" w:rsidP="00A43CC7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Progyny</w:t>
      </w:r>
      <w:proofErr w:type="spellEnd"/>
      <w:r w:rsidR="00A43CC7" w:rsidRPr="007F0CCD">
        <w:rPr>
          <w:rFonts w:ascii="Arial" w:hAnsi="Arial" w:cs="Arial"/>
          <w:b/>
          <w:sz w:val="20"/>
        </w:rPr>
        <w:t xml:space="preserve"> – New York, NY</w:t>
      </w:r>
    </w:p>
    <w:p w14:paraId="66734EF5" w14:textId="754E178C" w:rsidR="008E3C34" w:rsidRPr="001C34F2" w:rsidRDefault="0086340B" w:rsidP="001C34F2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Frontend Engineer</w:t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</w:r>
      <w:r w:rsidR="00A43CC7">
        <w:rPr>
          <w:rFonts w:ascii="Arial" w:hAnsi="Arial" w:cs="Arial"/>
          <w:sz w:val="20"/>
        </w:rPr>
        <w:tab/>
        <w:t xml:space="preserve">                                   </w:t>
      </w:r>
      <w:r w:rsidR="00F0042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  <w:t xml:space="preserve"> </w:t>
      </w:r>
      <w:r w:rsidR="00A43CC7">
        <w:rPr>
          <w:rFonts w:ascii="Arial" w:hAnsi="Arial" w:cs="Arial"/>
          <w:sz w:val="20"/>
        </w:rPr>
        <w:t xml:space="preserve">   </w:t>
      </w:r>
      <w:r w:rsidR="008A66EC">
        <w:rPr>
          <w:rFonts w:ascii="Arial" w:hAnsi="Arial" w:cs="Arial"/>
          <w:b/>
          <w:sz w:val="20"/>
        </w:rPr>
        <w:t>April 2016</w:t>
      </w:r>
      <w:r w:rsidR="00A43CC7" w:rsidRPr="007F0CCD">
        <w:rPr>
          <w:rFonts w:ascii="Arial" w:hAnsi="Arial" w:cs="Arial"/>
          <w:b/>
          <w:sz w:val="20"/>
        </w:rPr>
        <w:t xml:space="preserve"> –</w:t>
      </w:r>
      <w:r w:rsidR="00A43CC7"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 w:rsidR="00D5456E">
        <w:rPr>
          <w:rFonts w:ascii="Arial" w:eastAsia="Verdana" w:hAnsi="Arial" w:cs="Arial"/>
          <w:b/>
          <w:color w:val="000000"/>
          <w:sz w:val="20"/>
        </w:rPr>
        <w:t>January 2017</w:t>
      </w:r>
    </w:p>
    <w:p w14:paraId="7D89B787" w14:textId="7B405AF7" w:rsidR="00A43CC7" w:rsidRPr="00354035" w:rsidRDefault="00E532FD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Led a team of front end engineers in building an IOS and Android app</w:t>
      </w:r>
      <w:r w:rsidR="008A66EC">
        <w:rPr>
          <w:rFonts w:ascii="Arial" w:hAnsi="Arial" w:cs="Arial"/>
          <w:sz w:val="20"/>
        </w:rPr>
        <w:t xml:space="preserve"> using Ionic</w:t>
      </w:r>
      <w:r w:rsidR="008E3C34">
        <w:rPr>
          <w:rFonts w:ascii="Arial" w:hAnsi="Arial" w:cs="Arial"/>
          <w:sz w:val="20"/>
        </w:rPr>
        <w:t>.</w:t>
      </w:r>
    </w:p>
    <w:p w14:paraId="2FC1E4B8" w14:textId="20D4B5F2" w:rsidR="00354035" w:rsidRDefault="00354035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Architected new w</w:t>
      </w:r>
      <w:r w:rsidRPr="00354035">
        <w:rPr>
          <w:rFonts w:ascii="Arial" w:hAnsi="Arial" w:cs="Arial"/>
          <w:sz w:val="20"/>
        </w:rPr>
        <w:t xml:space="preserve">ebsite </w:t>
      </w:r>
      <w:r w:rsidR="00344352">
        <w:rPr>
          <w:rFonts w:ascii="Arial" w:hAnsi="Arial" w:cs="Arial"/>
          <w:sz w:val="20"/>
        </w:rPr>
        <w:t>with</w:t>
      </w:r>
      <w:r w:rsidRPr="00354035">
        <w:rPr>
          <w:rFonts w:ascii="Arial" w:hAnsi="Arial" w:cs="Arial"/>
          <w:sz w:val="20"/>
        </w:rPr>
        <w:t xml:space="preserve"> </w:t>
      </w:r>
      <w:r w:rsidR="00C93876">
        <w:rPr>
          <w:rFonts w:ascii="Arial" w:hAnsi="Arial" w:cs="Arial"/>
          <w:sz w:val="20"/>
        </w:rPr>
        <w:t>Angular 1.5,</w:t>
      </w:r>
      <w:r w:rsidR="00344352">
        <w:rPr>
          <w:rFonts w:ascii="Arial" w:hAnsi="Arial" w:cs="Arial"/>
          <w:sz w:val="20"/>
        </w:rPr>
        <w:t xml:space="preserve"> Node.js,</w:t>
      </w:r>
      <w:r w:rsidR="00C93876">
        <w:rPr>
          <w:rFonts w:ascii="Arial" w:hAnsi="Arial" w:cs="Arial"/>
          <w:sz w:val="20"/>
        </w:rPr>
        <w:t xml:space="preserve"> </w:t>
      </w:r>
      <w:proofErr w:type="spellStart"/>
      <w:r w:rsidRPr="00354035">
        <w:rPr>
          <w:rFonts w:ascii="Arial" w:hAnsi="Arial" w:cs="Arial"/>
          <w:sz w:val="20"/>
        </w:rPr>
        <w:t>Webpack</w:t>
      </w:r>
      <w:proofErr w:type="spellEnd"/>
      <w:r w:rsidR="00A44A88">
        <w:rPr>
          <w:rFonts w:ascii="Arial" w:hAnsi="Arial" w:cs="Arial"/>
          <w:sz w:val="20"/>
        </w:rPr>
        <w:t>,</w:t>
      </w:r>
      <w:r w:rsidR="00705D94">
        <w:rPr>
          <w:rFonts w:ascii="Arial" w:hAnsi="Arial" w:cs="Arial"/>
          <w:sz w:val="20"/>
        </w:rPr>
        <w:t xml:space="preserve"> Browser-sync</w:t>
      </w:r>
      <w:r>
        <w:rPr>
          <w:rFonts w:ascii="Arial" w:hAnsi="Arial" w:cs="Arial"/>
          <w:sz w:val="20"/>
        </w:rPr>
        <w:t xml:space="preserve"> </w:t>
      </w:r>
      <w:r w:rsidR="00C93876">
        <w:rPr>
          <w:rFonts w:ascii="Arial" w:hAnsi="Arial" w:cs="Arial"/>
          <w:sz w:val="20"/>
        </w:rPr>
        <w:t>and</w:t>
      </w:r>
      <w:r w:rsidRPr="00354035">
        <w:rPr>
          <w:rFonts w:ascii="Arial" w:hAnsi="Arial" w:cs="Arial"/>
          <w:sz w:val="20"/>
        </w:rPr>
        <w:t xml:space="preserve"> a component based architecture</w:t>
      </w:r>
      <w:r>
        <w:rPr>
          <w:rFonts w:ascii="Arial" w:hAnsi="Arial" w:cs="Arial"/>
          <w:b/>
          <w:sz w:val="20"/>
        </w:rPr>
        <w:t>.</w:t>
      </w:r>
    </w:p>
    <w:p w14:paraId="4FEA42A8" w14:textId="690BF6FA" w:rsidR="001C34F2" w:rsidRPr="00354035" w:rsidRDefault="001C34F2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Responsible for bringing UX mockups of new product designs to life using SCSS, Angular, and HTML5.</w:t>
      </w:r>
    </w:p>
    <w:p w14:paraId="1B0FC465" w14:textId="6F07EA41" w:rsidR="00E344D8" w:rsidRPr="0049232D" w:rsidRDefault="00E344D8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Wrote</w:t>
      </w:r>
      <w:r w:rsidR="008E77F1">
        <w:rPr>
          <w:rFonts w:ascii="Arial" w:hAnsi="Arial" w:cs="Arial"/>
          <w:sz w:val="20"/>
        </w:rPr>
        <w:t xml:space="preserve"> Circle CI </w:t>
      </w:r>
      <w:r w:rsidR="00A87073">
        <w:rPr>
          <w:rFonts w:ascii="Arial" w:hAnsi="Arial" w:cs="Arial"/>
          <w:sz w:val="20"/>
        </w:rPr>
        <w:t xml:space="preserve">automated </w:t>
      </w:r>
      <w:r w:rsidR="008E77F1">
        <w:rPr>
          <w:rFonts w:ascii="Arial" w:hAnsi="Arial" w:cs="Arial"/>
          <w:sz w:val="20"/>
        </w:rPr>
        <w:t xml:space="preserve">tests </w:t>
      </w:r>
      <w:r w:rsidR="00227EBE">
        <w:rPr>
          <w:rFonts w:ascii="Arial" w:hAnsi="Arial" w:cs="Arial"/>
          <w:sz w:val="20"/>
        </w:rPr>
        <w:t>for</w:t>
      </w:r>
      <w:r w:rsidR="00A87073">
        <w:rPr>
          <w:rFonts w:ascii="Arial" w:hAnsi="Arial" w:cs="Arial"/>
          <w:sz w:val="20"/>
        </w:rPr>
        <w:t xml:space="preserve"> Ionic App</w:t>
      </w:r>
      <w:r w:rsidR="00705D94">
        <w:rPr>
          <w:rFonts w:ascii="Arial" w:hAnsi="Arial" w:cs="Arial"/>
          <w:sz w:val="20"/>
        </w:rPr>
        <w:t xml:space="preserve"> and website</w:t>
      </w:r>
      <w:r w:rsidR="00227EBE">
        <w:rPr>
          <w:rFonts w:ascii="Arial" w:hAnsi="Arial" w:cs="Arial"/>
          <w:sz w:val="20"/>
        </w:rPr>
        <w:t xml:space="preserve"> with </w:t>
      </w:r>
      <w:proofErr w:type="spellStart"/>
      <w:r w:rsidR="00227EBE">
        <w:rPr>
          <w:rFonts w:ascii="Arial" w:hAnsi="Arial" w:cs="Arial"/>
          <w:sz w:val="20"/>
        </w:rPr>
        <w:t>Appium</w:t>
      </w:r>
      <w:proofErr w:type="spellEnd"/>
      <w:r w:rsidR="00705D94">
        <w:rPr>
          <w:rFonts w:ascii="Arial" w:hAnsi="Arial" w:cs="Arial"/>
          <w:sz w:val="20"/>
        </w:rPr>
        <w:t>/</w:t>
      </w:r>
      <w:r w:rsidR="008C175C">
        <w:rPr>
          <w:rFonts w:ascii="Arial" w:hAnsi="Arial" w:cs="Arial"/>
          <w:sz w:val="20"/>
        </w:rPr>
        <w:t>Selenium</w:t>
      </w:r>
      <w:r w:rsidR="00227EBE">
        <w:rPr>
          <w:rFonts w:ascii="Arial" w:hAnsi="Arial" w:cs="Arial"/>
          <w:sz w:val="20"/>
        </w:rPr>
        <w:t xml:space="preserve"> in Python</w:t>
      </w:r>
      <w:r w:rsidR="00DD20F2">
        <w:rPr>
          <w:rFonts w:ascii="Arial" w:hAnsi="Arial" w:cs="Arial"/>
          <w:sz w:val="20"/>
        </w:rPr>
        <w:t>.</w:t>
      </w:r>
    </w:p>
    <w:p w14:paraId="301EDD33" w14:textId="77777777" w:rsidR="0049232D" w:rsidRPr="0049232D" w:rsidRDefault="0049232D" w:rsidP="0049232D">
      <w:pPr>
        <w:pStyle w:val="Resume-bodytext"/>
        <w:tabs>
          <w:tab w:val="left" w:pos="0"/>
        </w:tabs>
        <w:spacing w:before="60"/>
        <w:rPr>
          <w:rFonts w:ascii="Arial" w:hAnsi="Arial" w:cs="Arial"/>
          <w:b/>
          <w:sz w:val="20"/>
        </w:rPr>
      </w:pPr>
    </w:p>
    <w:p w14:paraId="2F684105" w14:textId="77777777" w:rsidR="0049232D" w:rsidRPr="007F0CCD" w:rsidRDefault="0049232D" w:rsidP="0049232D">
      <w:pPr>
        <w:pStyle w:val="Resume-bodytext"/>
        <w:spacing w:before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Dev </w:t>
      </w:r>
      <w:proofErr w:type="spellStart"/>
      <w:r>
        <w:rPr>
          <w:rFonts w:ascii="Arial" w:hAnsi="Arial" w:cs="Arial"/>
          <w:b/>
          <w:sz w:val="20"/>
        </w:rPr>
        <w:t>BootCamp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4D932619" w14:textId="77777777" w:rsidR="0049232D" w:rsidRDefault="0049232D" w:rsidP="0049232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Coding Mentor</w:t>
      </w:r>
      <w:r w:rsidRPr="00FD70FF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                </w:t>
      </w:r>
      <w:r>
        <w:rPr>
          <w:rFonts w:ascii="Arial" w:hAnsi="Arial" w:cs="Arial"/>
          <w:b/>
          <w:sz w:val="20"/>
        </w:rPr>
        <w:t>May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April 2016</w:t>
      </w:r>
    </w:p>
    <w:p w14:paraId="21295949" w14:textId="77777777" w:rsidR="0049232D" w:rsidRPr="00373C66" w:rsidRDefault="0049232D" w:rsidP="0049232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Assisted</w:t>
      </w:r>
      <w:r w:rsidRPr="0089288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Phase 1 students with intro</w:t>
      </w:r>
      <w:r w:rsidRPr="00E6227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Ruby concepts</w:t>
      </w:r>
    </w:p>
    <w:p w14:paraId="4A5314F1" w14:textId="77777777" w:rsidR="0049232D" w:rsidRPr="00962DFE" w:rsidRDefault="0049232D" w:rsidP="0049232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 w:rsidRPr="00962DFE">
        <w:rPr>
          <w:rFonts w:ascii="Arial" w:hAnsi="Arial" w:cs="Arial"/>
          <w:sz w:val="20"/>
        </w:rPr>
        <w:t>Help</w:t>
      </w:r>
      <w:r>
        <w:rPr>
          <w:rFonts w:ascii="Arial" w:hAnsi="Arial" w:cs="Arial"/>
          <w:sz w:val="20"/>
        </w:rPr>
        <w:t>ed</w:t>
      </w:r>
      <w:r w:rsidRPr="00962DFE">
        <w:rPr>
          <w:rFonts w:ascii="Arial" w:hAnsi="Arial" w:cs="Arial"/>
          <w:sz w:val="20"/>
        </w:rPr>
        <w:t xml:space="preserve"> Phase 2 students </w:t>
      </w:r>
      <w:r>
        <w:rPr>
          <w:rFonts w:ascii="Arial" w:hAnsi="Arial" w:cs="Arial"/>
          <w:sz w:val="20"/>
        </w:rPr>
        <w:t>use Ruby as a web server with R</w:t>
      </w:r>
      <w:r w:rsidRPr="00962DFE">
        <w:rPr>
          <w:rFonts w:ascii="Arial" w:hAnsi="Arial" w:cs="Arial"/>
          <w:sz w:val="20"/>
        </w:rPr>
        <w:t>ails, Sinatra and how to use JavaScript, JQuery, and</w:t>
      </w:r>
      <w:r>
        <w:rPr>
          <w:rFonts w:ascii="Arial" w:hAnsi="Arial" w:cs="Arial"/>
          <w:sz w:val="20"/>
        </w:rPr>
        <w:t xml:space="preserve"> Angular</w:t>
      </w:r>
      <w:r w:rsidRPr="00962DFE">
        <w:rPr>
          <w:rFonts w:ascii="Arial" w:hAnsi="Arial" w:cs="Arial"/>
          <w:sz w:val="20"/>
        </w:rPr>
        <w:t xml:space="preserve"> on the frontend</w:t>
      </w:r>
    </w:p>
    <w:p w14:paraId="1AA10C79" w14:textId="4F2DEE61" w:rsidR="0049232D" w:rsidRPr="0049232D" w:rsidRDefault="0049232D" w:rsidP="0049232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Supported Phase 3 students with writing tests with Capybara, Jasmine, and </w:t>
      </w:r>
      <w:proofErr w:type="spellStart"/>
      <w:r>
        <w:rPr>
          <w:rFonts w:ascii="Arial" w:hAnsi="Arial" w:cs="Arial"/>
          <w:sz w:val="20"/>
        </w:rPr>
        <w:t>RSpec</w:t>
      </w:r>
      <w:proofErr w:type="spellEnd"/>
      <w:r w:rsidRPr="00892882">
        <w:rPr>
          <w:rFonts w:ascii="Arial" w:hAnsi="Arial" w:cs="Arial"/>
          <w:sz w:val="20"/>
        </w:rPr>
        <w:t>.</w:t>
      </w:r>
    </w:p>
    <w:p w14:paraId="0B55B3B4" w14:textId="77777777" w:rsidR="0098783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</w:p>
    <w:p w14:paraId="71DBB237" w14:textId="77777777" w:rsidR="0098783D" w:rsidRPr="007F0CCD" w:rsidRDefault="0098783D" w:rsidP="0098783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ConfirmIt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1450E02B" w14:textId="77777777" w:rsidR="0098783D" w:rsidRDefault="0098783D" w:rsidP="0098783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Web Engineer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                         </w:t>
      </w:r>
      <w:r>
        <w:rPr>
          <w:rFonts w:ascii="Arial" w:hAnsi="Arial" w:cs="Arial"/>
          <w:b/>
          <w:sz w:val="20"/>
        </w:rPr>
        <w:t>May 2015</w:t>
      </w:r>
      <w:r w:rsidRPr="007F0CCD">
        <w:rPr>
          <w:rFonts w:ascii="Arial" w:hAnsi="Arial" w:cs="Arial"/>
          <w:b/>
          <w:sz w:val="20"/>
        </w:rPr>
        <w:t xml:space="preserve">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>
        <w:rPr>
          <w:rFonts w:ascii="Arial" w:eastAsia="Verdana" w:hAnsi="Arial" w:cs="Arial"/>
          <w:b/>
          <w:color w:val="000000"/>
          <w:sz w:val="20"/>
        </w:rPr>
        <w:t>October 2015</w:t>
      </w:r>
    </w:p>
    <w:p w14:paraId="7DB49295" w14:textId="4A5CB717" w:rsidR="0098783D" w:rsidRDefault="00736771" w:rsidP="0098783D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Added</w:t>
      </w:r>
      <w:r w:rsidR="001C34F2">
        <w:rPr>
          <w:rFonts w:ascii="Arial" w:hAnsi="Arial" w:cs="Arial"/>
          <w:sz w:val="20"/>
        </w:rPr>
        <w:t xml:space="preserve"> </w:t>
      </w:r>
      <w:r w:rsidR="00DB40B6">
        <w:rPr>
          <w:rFonts w:ascii="Arial" w:hAnsi="Arial" w:cs="Arial"/>
          <w:sz w:val="20"/>
        </w:rPr>
        <w:t>various</w:t>
      </w:r>
      <w:r>
        <w:rPr>
          <w:rFonts w:ascii="Arial" w:hAnsi="Arial" w:cs="Arial"/>
          <w:sz w:val="20"/>
        </w:rPr>
        <w:t xml:space="preserve"> feature</w:t>
      </w:r>
      <w:r w:rsidR="001C34F2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to</w:t>
      </w:r>
      <w:r w:rsidR="001C34F2">
        <w:rPr>
          <w:rFonts w:ascii="Arial" w:hAnsi="Arial" w:cs="Arial"/>
          <w:sz w:val="20"/>
        </w:rPr>
        <w:t xml:space="preserve"> existing</w:t>
      </w:r>
      <w:r w:rsidR="00997D30">
        <w:rPr>
          <w:rFonts w:ascii="Arial" w:hAnsi="Arial" w:cs="Arial"/>
          <w:sz w:val="20"/>
        </w:rPr>
        <w:t xml:space="preserve"> and new</w:t>
      </w:r>
      <w:r>
        <w:rPr>
          <w:rFonts w:ascii="Arial" w:hAnsi="Arial" w:cs="Arial"/>
          <w:sz w:val="20"/>
        </w:rPr>
        <w:t xml:space="preserve"> consulting clients </w:t>
      </w:r>
      <w:r w:rsidR="001C34F2">
        <w:rPr>
          <w:rFonts w:ascii="Arial" w:hAnsi="Arial" w:cs="Arial"/>
          <w:sz w:val="20"/>
        </w:rPr>
        <w:t xml:space="preserve">survey </w:t>
      </w:r>
      <w:r w:rsidR="00367AD6">
        <w:rPr>
          <w:rFonts w:ascii="Arial" w:hAnsi="Arial" w:cs="Arial"/>
          <w:sz w:val="20"/>
        </w:rPr>
        <w:t>projects using HTML5, CSS3, and various JavaScript frameworks like</w:t>
      </w:r>
      <w:r>
        <w:rPr>
          <w:rFonts w:ascii="Arial" w:hAnsi="Arial" w:cs="Arial"/>
          <w:sz w:val="20"/>
        </w:rPr>
        <w:t xml:space="preserve"> </w:t>
      </w:r>
      <w:r w:rsidR="009E5B27">
        <w:rPr>
          <w:rFonts w:ascii="Arial" w:hAnsi="Arial" w:cs="Arial"/>
          <w:sz w:val="20"/>
        </w:rPr>
        <w:t>React.js</w:t>
      </w:r>
      <w:r w:rsidR="00367AD6">
        <w:rPr>
          <w:rFonts w:ascii="Arial" w:hAnsi="Arial" w:cs="Arial"/>
          <w:sz w:val="20"/>
        </w:rPr>
        <w:t>, Angular.js, vue.js, JQuery</w:t>
      </w:r>
      <w:bookmarkStart w:id="0" w:name="_GoBack"/>
      <w:bookmarkEnd w:id="0"/>
      <w:r w:rsidR="00367AD6">
        <w:rPr>
          <w:rFonts w:ascii="Arial" w:hAnsi="Arial" w:cs="Arial"/>
          <w:sz w:val="20"/>
        </w:rPr>
        <w:t xml:space="preserve"> and more</w:t>
      </w:r>
      <w:r>
        <w:rPr>
          <w:rFonts w:ascii="Arial" w:hAnsi="Arial" w:cs="Arial"/>
          <w:sz w:val="20"/>
        </w:rPr>
        <w:t>.</w:t>
      </w:r>
    </w:p>
    <w:p w14:paraId="55EFADC6" w14:textId="77777777" w:rsidR="00892882" w:rsidRDefault="00892882" w:rsidP="0049232D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</w:p>
    <w:p w14:paraId="3188E97D" w14:textId="7F4AE8A5" w:rsidR="00F15F21" w:rsidRPr="007F0CCD" w:rsidRDefault="00F80089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Traiana</w:t>
      </w:r>
      <w:proofErr w:type="spellEnd"/>
      <w:r w:rsidR="005542A4" w:rsidRPr="007F0CCD">
        <w:rPr>
          <w:rFonts w:ascii="Arial" w:hAnsi="Arial" w:cs="Arial"/>
          <w:b/>
          <w:sz w:val="20"/>
        </w:rPr>
        <w:t xml:space="preserve"> – New York, NY</w:t>
      </w:r>
    </w:p>
    <w:p w14:paraId="5731B24C" w14:textId="1640EF13" w:rsidR="00CE14BD" w:rsidRDefault="00CC2304" w:rsidP="007F0CCD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Junior JavaScript</w:t>
      </w:r>
      <w:r w:rsidR="005542A4" w:rsidRPr="007D7656">
        <w:rPr>
          <w:rFonts w:ascii="Arial" w:hAnsi="Arial" w:cs="Arial"/>
          <w:b/>
          <w:bCs/>
          <w:sz w:val="20"/>
          <w:u w:val="single"/>
        </w:rPr>
        <w:t xml:space="preserve"> </w:t>
      </w:r>
      <w:r w:rsidR="00797EFF">
        <w:rPr>
          <w:rFonts w:ascii="Arial" w:hAnsi="Arial" w:cs="Arial"/>
          <w:b/>
          <w:bCs/>
          <w:sz w:val="20"/>
          <w:u w:val="single"/>
        </w:rPr>
        <w:t>Engineer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F0042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 </w:t>
      </w:r>
      <w:r>
        <w:rPr>
          <w:rFonts w:ascii="Arial" w:hAnsi="Arial" w:cs="Arial"/>
          <w:b/>
          <w:sz w:val="20"/>
        </w:rPr>
        <w:t>February 2014</w:t>
      </w:r>
      <w:r w:rsidR="005542A4" w:rsidRPr="007F0CCD">
        <w:rPr>
          <w:rFonts w:ascii="Arial" w:hAnsi="Arial" w:cs="Arial"/>
          <w:b/>
          <w:sz w:val="20"/>
        </w:rPr>
        <w:t xml:space="preserve"> –</w:t>
      </w:r>
      <w:r w:rsidR="005542A4" w:rsidRPr="007F0CCD">
        <w:rPr>
          <w:rFonts w:ascii="Arial" w:eastAsia="Verdana" w:hAnsi="Arial" w:cs="Arial"/>
          <w:b/>
          <w:color w:val="000000"/>
          <w:sz w:val="20"/>
        </w:rPr>
        <w:t xml:space="preserve"> September 2014</w:t>
      </w:r>
    </w:p>
    <w:p w14:paraId="03459612" w14:textId="5B6190EF" w:rsidR="009B60A2" w:rsidRPr="009B60A2" w:rsidRDefault="00CC2304" w:rsidP="00B0666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Worked on an internal</w:t>
      </w:r>
      <w:r w:rsidR="005053C0">
        <w:rPr>
          <w:rFonts w:ascii="Arial" w:hAnsi="Arial" w:cs="Arial"/>
          <w:sz w:val="20"/>
        </w:rPr>
        <w:t xml:space="preserve"> </w:t>
      </w:r>
      <w:r w:rsidR="002A65FF">
        <w:rPr>
          <w:rFonts w:ascii="Arial" w:hAnsi="Arial" w:cs="Arial"/>
          <w:sz w:val="20"/>
        </w:rPr>
        <w:t xml:space="preserve">web app </w:t>
      </w:r>
      <w:r w:rsidR="002106BD">
        <w:rPr>
          <w:rFonts w:ascii="Arial" w:hAnsi="Arial" w:cs="Arial"/>
          <w:sz w:val="20"/>
        </w:rPr>
        <w:t>built</w:t>
      </w:r>
      <w:r w:rsidR="00C50ECB">
        <w:rPr>
          <w:rFonts w:ascii="Arial" w:hAnsi="Arial" w:cs="Arial"/>
          <w:sz w:val="20"/>
        </w:rPr>
        <w:t xml:space="preserve"> with</w:t>
      </w:r>
      <w:r w:rsidR="002A65FF">
        <w:rPr>
          <w:rFonts w:ascii="Arial" w:hAnsi="Arial" w:cs="Arial"/>
          <w:sz w:val="20"/>
        </w:rPr>
        <w:t xml:space="preserve"> Angular</w:t>
      </w:r>
      <w:r w:rsidR="001C6166">
        <w:rPr>
          <w:rFonts w:ascii="Arial" w:hAnsi="Arial" w:cs="Arial"/>
          <w:sz w:val="20"/>
        </w:rPr>
        <w:t xml:space="preserve"> </w:t>
      </w:r>
      <w:r w:rsidR="007B359C">
        <w:rPr>
          <w:rFonts w:ascii="Arial" w:hAnsi="Arial" w:cs="Arial"/>
          <w:sz w:val="20"/>
        </w:rPr>
        <w:t xml:space="preserve">to help </w:t>
      </w:r>
      <w:r>
        <w:rPr>
          <w:rFonts w:ascii="Arial" w:hAnsi="Arial" w:cs="Arial"/>
          <w:sz w:val="20"/>
        </w:rPr>
        <w:t xml:space="preserve">business </w:t>
      </w:r>
      <w:r w:rsidR="00B00ECA">
        <w:rPr>
          <w:rFonts w:ascii="Arial" w:hAnsi="Arial" w:cs="Arial"/>
          <w:sz w:val="20"/>
        </w:rPr>
        <w:t>team</w:t>
      </w:r>
      <w:r>
        <w:rPr>
          <w:rFonts w:ascii="Arial" w:hAnsi="Arial" w:cs="Arial"/>
          <w:sz w:val="20"/>
        </w:rPr>
        <w:t>s</w:t>
      </w:r>
      <w:r w:rsidR="00AA4B19">
        <w:rPr>
          <w:rFonts w:ascii="Arial" w:hAnsi="Arial" w:cs="Arial"/>
          <w:sz w:val="20"/>
        </w:rPr>
        <w:t xml:space="preserve"> </w:t>
      </w:r>
      <w:r w:rsidR="007B359C">
        <w:rPr>
          <w:rFonts w:ascii="Arial" w:hAnsi="Arial" w:cs="Arial"/>
          <w:sz w:val="20"/>
        </w:rPr>
        <w:t xml:space="preserve">organize data to </w:t>
      </w:r>
      <w:r w:rsidR="007B5167">
        <w:rPr>
          <w:rFonts w:ascii="Arial" w:hAnsi="Arial" w:cs="Arial"/>
          <w:sz w:val="20"/>
        </w:rPr>
        <w:t xml:space="preserve">onboard </w:t>
      </w:r>
      <w:r w:rsidR="00B00ECA">
        <w:rPr>
          <w:rFonts w:ascii="Arial" w:hAnsi="Arial" w:cs="Arial"/>
          <w:sz w:val="20"/>
        </w:rPr>
        <w:t xml:space="preserve">more </w:t>
      </w:r>
      <w:r w:rsidR="007B5167">
        <w:rPr>
          <w:rFonts w:ascii="Arial" w:hAnsi="Arial" w:cs="Arial"/>
          <w:sz w:val="20"/>
        </w:rPr>
        <w:t xml:space="preserve">clients </w:t>
      </w:r>
      <w:r w:rsidR="00B00ECA">
        <w:rPr>
          <w:rFonts w:ascii="Arial" w:hAnsi="Arial" w:cs="Arial"/>
          <w:sz w:val="20"/>
        </w:rPr>
        <w:t>per day</w:t>
      </w:r>
      <w:r w:rsidR="007B5167">
        <w:rPr>
          <w:rFonts w:ascii="Arial" w:hAnsi="Arial" w:cs="Arial"/>
          <w:sz w:val="20"/>
        </w:rPr>
        <w:t xml:space="preserve"> and</w:t>
      </w:r>
      <w:r w:rsidR="00F8737A">
        <w:rPr>
          <w:rFonts w:ascii="Arial" w:hAnsi="Arial" w:cs="Arial"/>
          <w:sz w:val="20"/>
        </w:rPr>
        <w:t xml:space="preserve"> </w:t>
      </w:r>
      <w:r w:rsidR="00AA4B19">
        <w:rPr>
          <w:rFonts w:ascii="Arial" w:hAnsi="Arial" w:cs="Arial"/>
          <w:sz w:val="20"/>
        </w:rPr>
        <w:t>have</w:t>
      </w:r>
      <w:r w:rsidR="002106BD">
        <w:rPr>
          <w:rFonts w:ascii="Arial" w:hAnsi="Arial" w:cs="Arial"/>
          <w:sz w:val="20"/>
        </w:rPr>
        <w:t xml:space="preserve"> less</w:t>
      </w:r>
      <w:r>
        <w:rPr>
          <w:rFonts w:ascii="Arial" w:hAnsi="Arial" w:cs="Arial"/>
          <w:sz w:val="20"/>
        </w:rPr>
        <w:t xml:space="preserve"> errors with </w:t>
      </w:r>
      <w:r w:rsidR="00AA4B19">
        <w:rPr>
          <w:rFonts w:ascii="Arial" w:hAnsi="Arial" w:cs="Arial"/>
          <w:sz w:val="20"/>
        </w:rPr>
        <w:t xml:space="preserve">the </w:t>
      </w:r>
      <w:r>
        <w:rPr>
          <w:rFonts w:ascii="Arial" w:hAnsi="Arial" w:cs="Arial"/>
          <w:sz w:val="20"/>
        </w:rPr>
        <w:t>ESB system</w:t>
      </w:r>
      <w:r w:rsidR="009B60A2" w:rsidRPr="009B60A2">
        <w:rPr>
          <w:rFonts w:ascii="Arial" w:hAnsi="Arial" w:cs="Arial"/>
          <w:sz w:val="20"/>
        </w:rPr>
        <w:t>.</w:t>
      </w:r>
      <w:r w:rsidR="00F8737A">
        <w:rPr>
          <w:rFonts w:ascii="Arial" w:hAnsi="Arial" w:cs="Arial"/>
          <w:sz w:val="20"/>
        </w:rPr>
        <w:t xml:space="preserve"> </w:t>
      </w:r>
    </w:p>
    <w:p w14:paraId="3C75EE2B" w14:textId="2DE0B487" w:rsidR="00510E00" w:rsidRDefault="00F8737A" w:rsidP="002753DF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</w:t>
      </w:r>
      <w:r w:rsidR="009B60A2" w:rsidRPr="009B60A2">
        <w:rPr>
          <w:rFonts w:ascii="Arial" w:hAnsi="Arial" w:cs="Arial"/>
          <w:sz w:val="20"/>
        </w:rPr>
        <w:t xml:space="preserve">sed SQL to </w:t>
      </w:r>
      <w:r>
        <w:rPr>
          <w:rFonts w:ascii="Arial" w:hAnsi="Arial" w:cs="Arial"/>
          <w:sz w:val="20"/>
        </w:rPr>
        <w:t>pull</w:t>
      </w:r>
      <w:r w:rsidR="009B60A2" w:rsidRPr="009B60A2">
        <w:rPr>
          <w:rFonts w:ascii="Arial" w:hAnsi="Arial" w:cs="Arial"/>
          <w:sz w:val="20"/>
        </w:rPr>
        <w:t xml:space="preserve"> data not accessible from the product </w:t>
      </w:r>
      <w:r w:rsidR="007B5167">
        <w:rPr>
          <w:rFonts w:ascii="Arial" w:hAnsi="Arial" w:cs="Arial"/>
          <w:sz w:val="20"/>
        </w:rPr>
        <w:t>G</w:t>
      </w:r>
      <w:r w:rsidR="009B60A2" w:rsidRPr="009B60A2">
        <w:rPr>
          <w:rFonts w:ascii="Arial" w:hAnsi="Arial" w:cs="Arial"/>
          <w:sz w:val="20"/>
        </w:rPr>
        <w:t>UI</w:t>
      </w:r>
      <w:r>
        <w:rPr>
          <w:rFonts w:ascii="Arial" w:hAnsi="Arial" w:cs="Arial"/>
          <w:sz w:val="20"/>
        </w:rPr>
        <w:t xml:space="preserve"> and </w:t>
      </w:r>
      <w:r w:rsidRPr="009B60A2">
        <w:rPr>
          <w:rFonts w:ascii="Arial" w:hAnsi="Arial" w:cs="Arial"/>
          <w:sz w:val="20"/>
        </w:rPr>
        <w:t xml:space="preserve">Used Excel to analyze data </w:t>
      </w:r>
      <w:r>
        <w:rPr>
          <w:rFonts w:ascii="Arial" w:hAnsi="Arial" w:cs="Arial"/>
          <w:sz w:val="20"/>
        </w:rPr>
        <w:t>from queries</w:t>
      </w:r>
      <w:r w:rsidR="009B60A2" w:rsidRPr="009B60A2">
        <w:rPr>
          <w:rFonts w:ascii="Arial" w:hAnsi="Arial" w:cs="Arial"/>
          <w:sz w:val="20"/>
        </w:rPr>
        <w:t>.</w:t>
      </w:r>
    </w:p>
    <w:p w14:paraId="62192D4F" w14:textId="77777777" w:rsidR="00CC2304" w:rsidRDefault="00CC2304" w:rsidP="00CC2304">
      <w:pPr>
        <w:pStyle w:val="Resume-bodytext"/>
        <w:tabs>
          <w:tab w:val="left" w:pos="0"/>
        </w:tabs>
        <w:spacing w:before="60"/>
        <w:rPr>
          <w:rFonts w:ascii="Arial" w:hAnsi="Arial" w:cs="Arial"/>
          <w:sz w:val="20"/>
        </w:rPr>
      </w:pPr>
    </w:p>
    <w:p w14:paraId="133EAFAE" w14:textId="77777777" w:rsidR="00CC2304" w:rsidRPr="007F0CCD" w:rsidRDefault="00CC2304" w:rsidP="00CC2304">
      <w:pPr>
        <w:pStyle w:val="Resume-bodytext"/>
        <w:spacing w:before="0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Traiana</w:t>
      </w:r>
      <w:proofErr w:type="spellEnd"/>
      <w:r w:rsidRPr="007F0CCD">
        <w:rPr>
          <w:rFonts w:ascii="Arial" w:hAnsi="Arial" w:cs="Arial"/>
          <w:b/>
          <w:sz w:val="20"/>
        </w:rPr>
        <w:t xml:space="preserve"> – New York, NY</w:t>
      </w:r>
    </w:p>
    <w:p w14:paraId="66E66260" w14:textId="05B771B4" w:rsidR="00CC2304" w:rsidRDefault="00CC2304" w:rsidP="00CC2304">
      <w:pPr>
        <w:pStyle w:val="Resume-bodytext"/>
        <w:spacing w:before="0"/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  <w:u w:val="single"/>
        </w:rPr>
        <w:t>ESB</w:t>
      </w:r>
      <w:r w:rsidRPr="007D7656"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b/>
          <w:bCs/>
          <w:sz w:val="20"/>
          <w:u w:val="single"/>
        </w:rPr>
        <w:t>Engineer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                   </w:t>
      </w:r>
      <w:r w:rsidRPr="007F0CCD">
        <w:rPr>
          <w:rFonts w:ascii="Arial" w:hAnsi="Arial" w:cs="Arial"/>
          <w:b/>
          <w:sz w:val="20"/>
        </w:rPr>
        <w:t>February 2012 –</w:t>
      </w:r>
      <w:r w:rsidRPr="007F0CCD">
        <w:rPr>
          <w:rFonts w:ascii="Arial" w:eastAsia="Verdana" w:hAnsi="Arial" w:cs="Arial"/>
          <w:b/>
          <w:color w:val="000000"/>
          <w:sz w:val="20"/>
        </w:rPr>
        <w:t xml:space="preserve"> </w:t>
      </w:r>
      <w:r w:rsidRPr="007F0CCD">
        <w:rPr>
          <w:rFonts w:ascii="Arial" w:hAnsi="Arial" w:cs="Arial"/>
          <w:b/>
          <w:sz w:val="20"/>
        </w:rPr>
        <w:t xml:space="preserve">February </w:t>
      </w:r>
      <w:r w:rsidRPr="007F0CCD">
        <w:rPr>
          <w:rFonts w:ascii="Arial" w:eastAsia="Verdana" w:hAnsi="Arial" w:cs="Arial"/>
          <w:b/>
          <w:color w:val="000000"/>
          <w:sz w:val="20"/>
        </w:rPr>
        <w:t>2014</w:t>
      </w:r>
    </w:p>
    <w:p w14:paraId="0791A6A4" w14:textId="3F17A841" w:rsidR="00CC2304" w:rsidRDefault="00062559" w:rsidP="00CC2304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Created</w:t>
      </w:r>
      <w:r w:rsidR="00CC2304">
        <w:rPr>
          <w:rFonts w:ascii="Arial" w:hAnsi="Arial" w:cs="Arial"/>
          <w:sz w:val="20"/>
        </w:rPr>
        <w:t xml:space="preserve"> transformation and routing logic </w:t>
      </w:r>
      <w:r w:rsidR="00A56A70">
        <w:rPr>
          <w:rFonts w:ascii="Arial" w:hAnsi="Arial" w:cs="Arial"/>
          <w:sz w:val="20"/>
        </w:rPr>
        <w:t>for</w:t>
      </w:r>
      <w:r w:rsidR="00255C33">
        <w:rPr>
          <w:rFonts w:ascii="Arial" w:hAnsi="Arial" w:cs="Arial"/>
          <w:sz w:val="20"/>
        </w:rPr>
        <w:t xml:space="preserve"> xml messages</w:t>
      </w:r>
      <w:r w:rsidR="00A56A70">
        <w:rPr>
          <w:rFonts w:ascii="Arial" w:hAnsi="Arial" w:cs="Arial"/>
          <w:sz w:val="20"/>
        </w:rPr>
        <w:t xml:space="preserve"> coming in</w:t>
      </w:r>
      <w:r w:rsidR="00255C33">
        <w:rPr>
          <w:rFonts w:ascii="Arial" w:hAnsi="Arial" w:cs="Arial"/>
          <w:sz w:val="20"/>
        </w:rPr>
        <w:t xml:space="preserve"> </w:t>
      </w:r>
      <w:r w:rsidR="00A56A70">
        <w:rPr>
          <w:rFonts w:ascii="Arial" w:hAnsi="Arial" w:cs="Arial"/>
          <w:sz w:val="20"/>
        </w:rPr>
        <w:t>through MQ connections</w:t>
      </w:r>
      <w:r w:rsidR="00255C33">
        <w:rPr>
          <w:rFonts w:ascii="Arial" w:hAnsi="Arial" w:cs="Arial"/>
          <w:sz w:val="20"/>
        </w:rPr>
        <w:t xml:space="preserve"> for</w:t>
      </w:r>
      <w:r w:rsidR="0027568C">
        <w:rPr>
          <w:rFonts w:ascii="Arial" w:hAnsi="Arial" w:cs="Arial"/>
          <w:sz w:val="20"/>
        </w:rPr>
        <w:t xml:space="preserve"> currency</w:t>
      </w:r>
      <w:r w:rsidR="00255C33">
        <w:rPr>
          <w:rFonts w:ascii="Arial" w:hAnsi="Arial" w:cs="Arial"/>
          <w:sz w:val="20"/>
        </w:rPr>
        <w:t xml:space="preserve"> trades </w:t>
      </w:r>
      <w:r w:rsidR="00997D30">
        <w:rPr>
          <w:rFonts w:ascii="Arial" w:hAnsi="Arial" w:cs="Arial"/>
          <w:sz w:val="20"/>
        </w:rPr>
        <w:t xml:space="preserve">which were then subsequently </w:t>
      </w:r>
      <w:r w:rsidR="00255C33">
        <w:rPr>
          <w:rFonts w:ascii="Arial" w:hAnsi="Arial" w:cs="Arial"/>
          <w:sz w:val="20"/>
        </w:rPr>
        <w:t>sent to various third-party systems for trade settlement</w:t>
      </w:r>
      <w:r w:rsidR="00DB40B6">
        <w:rPr>
          <w:rFonts w:ascii="Arial" w:hAnsi="Arial" w:cs="Arial"/>
          <w:sz w:val="20"/>
        </w:rPr>
        <w:t>.</w:t>
      </w:r>
    </w:p>
    <w:p w14:paraId="207A5C1D" w14:textId="2083B934" w:rsidR="002753DF" w:rsidRDefault="00CC2304" w:rsidP="00CC2304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Linked MQ connections and created</w:t>
      </w:r>
      <w:r w:rsidRPr="00800EB6">
        <w:rPr>
          <w:rFonts w:ascii="Arial" w:hAnsi="Arial" w:cs="Arial"/>
          <w:sz w:val="20"/>
        </w:rPr>
        <w:t xml:space="preserve"> mappings in </w:t>
      </w:r>
      <w:proofErr w:type="spellStart"/>
      <w:r>
        <w:rPr>
          <w:rFonts w:ascii="Arial" w:hAnsi="Arial" w:cs="Arial"/>
          <w:sz w:val="20"/>
        </w:rPr>
        <w:t>Traiana’s</w:t>
      </w:r>
      <w:proofErr w:type="spellEnd"/>
      <w:r>
        <w:rPr>
          <w:rFonts w:ascii="Arial" w:hAnsi="Arial" w:cs="Arial"/>
          <w:sz w:val="20"/>
        </w:rPr>
        <w:t xml:space="preserve"> ETL layer</w:t>
      </w:r>
      <w:r w:rsidR="00E532FD">
        <w:rPr>
          <w:rFonts w:ascii="Arial" w:hAnsi="Arial" w:cs="Arial"/>
          <w:sz w:val="20"/>
        </w:rPr>
        <w:t xml:space="preserve"> </w:t>
      </w:r>
      <w:r w:rsidRPr="00800EB6">
        <w:rPr>
          <w:rFonts w:ascii="Arial" w:hAnsi="Arial" w:cs="Arial"/>
          <w:sz w:val="20"/>
        </w:rPr>
        <w:t>between</w:t>
      </w:r>
      <w:r w:rsidR="00255C33">
        <w:rPr>
          <w:rFonts w:ascii="Arial" w:hAnsi="Arial" w:cs="Arial"/>
          <w:sz w:val="20"/>
        </w:rPr>
        <w:t xml:space="preserve"> trades coming in and trades sent to other systems</w:t>
      </w:r>
      <w:r>
        <w:rPr>
          <w:rFonts w:ascii="Arial" w:hAnsi="Arial" w:cs="Arial"/>
          <w:sz w:val="20"/>
        </w:rPr>
        <w:t>.</w:t>
      </w:r>
    </w:p>
    <w:p w14:paraId="7F8ABFF5" w14:textId="77777777" w:rsidR="00CC2304" w:rsidRPr="00CC2304" w:rsidRDefault="00CC2304" w:rsidP="00CC2304">
      <w:pPr>
        <w:pStyle w:val="Resume-bodytext"/>
        <w:tabs>
          <w:tab w:val="left" w:pos="0"/>
        </w:tabs>
        <w:spacing w:before="60"/>
        <w:rPr>
          <w:rFonts w:ascii="Arial" w:hAnsi="Arial" w:cs="Arial"/>
          <w:sz w:val="20"/>
        </w:rPr>
      </w:pPr>
    </w:p>
    <w:p w14:paraId="2E339642" w14:textId="3416A112" w:rsidR="008C4352" w:rsidRPr="007F0CCD" w:rsidRDefault="003204D5" w:rsidP="007F0CCD">
      <w:pPr>
        <w:pStyle w:val="Resume-bodytext"/>
        <w:spacing w:before="0"/>
        <w:rPr>
          <w:rFonts w:ascii="Arial" w:hAnsi="Arial" w:cs="Arial"/>
          <w:b/>
          <w:sz w:val="20"/>
        </w:rPr>
      </w:pPr>
      <w:r w:rsidRPr="007F0CCD">
        <w:rPr>
          <w:rFonts w:ascii="Arial" w:hAnsi="Arial" w:cs="Arial"/>
          <w:b/>
          <w:sz w:val="20"/>
        </w:rPr>
        <w:t>Eli</w:t>
      </w:r>
      <w:r w:rsidR="008C4352" w:rsidRPr="007F0CCD">
        <w:rPr>
          <w:rFonts w:ascii="Arial" w:hAnsi="Arial" w:cs="Arial"/>
          <w:b/>
          <w:sz w:val="20"/>
        </w:rPr>
        <w:t>te Media Graphics – Brooklyn, NY</w:t>
      </w:r>
    </w:p>
    <w:p w14:paraId="0C182A23" w14:textId="758D7736" w:rsidR="00A50CC3" w:rsidRPr="007D7656" w:rsidRDefault="003204D5" w:rsidP="007F0CCD">
      <w:pPr>
        <w:pStyle w:val="Resume-bodytext"/>
        <w:tabs>
          <w:tab w:val="left" w:pos="0"/>
        </w:tabs>
        <w:spacing w:before="0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bCs/>
          <w:sz w:val="20"/>
          <w:u w:val="single"/>
        </w:rPr>
        <w:t>Web Developer</w:t>
      </w:r>
      <w:r w:rsidR="007F0CCD">
        <w:rPr>
          <w:rFonts w:ascii="Arial" w:hAnsi="Arial" w:cs="Arial"/>
          <w:sz w:val="20"/>
        </w:rPr>
        <w:t xml:space="preserve"> </w:t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7F0CCD">
        <w:rPr>
          <w:rFonts w:ascii="Arial" w:hAnsi="Arial" w:cs="Arial"/>
          <w:sz w:val="20"/>
        </w:rPr>
        <w:tab/>
      </w:r>
      <w:r w:rsidR="00DA637D">
        <w:rPr>
          <w:rFonts w:ascii="Arial" w:hAnsi="Arial" w:cs="Arial"/>
          <w:sz w:val="20"/>
        </w:rPr>
        <w:t xml:space="preserve">              </w:t>
      </w:r>
      <w:r w:rsidR="00A8760C">
        <w:rPr>
          <w:rFonts w:ascii="Arial" w:hAnsi="Arial" w:cs="Arial"/>
          <w:sz w:val="20"/>
        </w:rPr>
        <w:t xml:space="preserve">            </w:t>
      </w:r>
      <w:r w:rsidR="00DA637D">
        <w:rPr>
          <w:rFonts w:ascii="Arial" w:hAnsi="Arial" w:cs="Arial"/>
          <w:sz w:val="20"/>
        </w:rPr>
        <w:t xml:space="preserve">  </w:t>
      </w:r>
      <w:r w:rsidR="007F0CCD" w:rsidRPr="007F0CCD">
        <w:rPr>
          <w:rFonts w:ascii="Arial" w:hAnsi="Arial" w:cs="Arial"/>
          <w:b/>
          <w:sz w:val="20"/>
        </w:rPr>
        <w:t>January 2009 – June 2010</w:t>
      </w:r>
    </w:p>
    <w:p w14:paraId="402494D0" w14:textId="77777777" w:rsidR="00CC2304" w:rsidRDefault="00CC2304" w:rsidP="00D351B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Converted</w:t>
      </w:r>
      <w:r w:rsidR="001B28BA">
        <w:rPr>
          <w:rFonts w:ascii="Arial" w:hAnsi="Arial" w:cs="Arial"/>
          <w:sz w:val="20"/>
        </w:rPr>
        <w:t xml:space="preserve"> UX Mockups </w:t>
      </w:r>
      <w:r>
        <w:rPr>
          <w:rFonts w:ascii="Arial" w:hAnsi="Arial" w:cs="Arial"/>
          <w:sz w:val="20"/>
        </w:rPr>
        <w:t>into</w:t>
      </w:r>
      <w:r w:rsidR="001B28BA">
        <w:rPr>
          <w:rFonts w:ascii="Arial" w:hAnsi="Arial" w:cs="Arial"/>
          <w:sz w:val="20"/>
        </w:rPr>
        <w:t xml:space="preserve"> HTML, </w:t>
      </w:r>
      <w:r>
        <w:rPr>
          <w:rFonts w:ascii="Arial" w:hAnsi="Arial" w:cs="Arial"/>
          <w:sz w:val="20"/>
        </w:rPr>
        <w:t xml:space="preserve">CSS </w:t>
      </w:r>
      <w:r w:rsidR="001B28BA">
        <w:rPr>
          <w:rFonts w:ascii="Arial" w:hAnsi="Arial" w:cs="Arial"/>
          <w:sz w:val="20"/>
        </w:rPr>
        <w:t xml:space="preserve">and </w:t>
      </w:r>
      <w:r>
        <w:rPr>
          <w:rFonts w:ascii="Arial" w:hAnsi="Arial" w:cs="Arial"/>
          <w:sz w:val="20"/>
        </w:rPr>
        <w:t>JavaScript.</w:t>
      </w:r>
    </w:p>
    <w:p w14:paraId="25E6756F" w14:textId="4A737C9F" w:rsidR="00D351BE" w:rsidRDefault="00CC2304" w:rsidP="00D351BE">
      <w:pPr>
        <w:pStyle w:val="Resume-bodytext"/>
        <w:numPr>
          <w:ilvl w:val="0"/>
          <w:numId w:val="2"/>
        </w:numPr>
        <w:tabs>
          <w:tab w:val="left" w:pos="0"/>
        </w:tabs>
        <w:spacing w:before="60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Ported front end code to</w:t>
      </w:r>
      <w:r w:rsidR="00B0666E" w:rsidRPr="009A5CF4">
        <w:rPr>
          <w:rFonts w:ascii="Arial" w:hAnsi="Arial" w:cs="Arial"/>
          <w:sz w:val="20"/>
        </w:rPr>
        <w:t xml:space="preserve"> WordPress, and Joomla frameworks.</w:t>
      </w:r>
    </w:p>
    <w:p w14:paraId="270944BC" w14:textId="77777777" w:rsidR="00D351BE" w:rsidRPr="00D351BE" w:rsidRDefault="00D351BE" w:rsidP="00D351BE">
      <w:pPr>
        <w:pStyle w:val="Resume-bodytext"/>
        <w:tabs>
          <w:tab w:val="left" w:pos="0"/>
        </w:tabs>
        <w:spacing w:before="60"/>
        <w:rPr>
          <w:rFonts w:ascii="Arial" w:hAnsi="Arial" w:cs="Arial"/>
          <w:sz w:val="20"/>
        </w:rPr>
      </w:pPr>
    </w:p>
    <w:p w14:paraId="3B911430" w14:textId="77777777" w:rsidR="009A5CF4" w:rsidRPr="009A5CF4" w:rsidRDefault="009A5CF4" w:rsidP="009A5CF4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spacing w:before="0" w:after="0" w:line="360" w:lineRule="auto"/>
        <w:rPr>
          <w:rFonts w:ascii="Arial" w:hAnsi="Arial" w:cs="Arial"/>
          <w:sz w:val="20"/>
        </w:rPr>
      </w:pPr>
      <w:r w:rsidRPr="009A5CF4">
        <w:rPr>
          <w:rFonts w:ascii="Arial" w:hAnsi="Arial" w:cs="Arial"/>
          <w:sz w:val="20"/>
        </w:rPr>
        <w:t>Projects</w:t>
      </w:r>
    </w:p>
    <w:p w14:paraId="2806569B" w14:textId="7347E04B" w:rsidR="009A5CF4" w:rsidRPr="009A5CF4" w:rsidRDefault="006C1E84" w:rsidP="009A5CF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Flic Button for P</w:t>
      </w:r>
      <w:r w:rsidR="00951BAE"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b/>
          <w:sz w:val="20"/>
          <w:szCs w:val="20"/>
        </w:rPr>
        <w:t xml:space="preserve">illips </w:t>
      </w:r>
      <w:r w:rsidR="0001770C">
        <w:rPr>
          <w:rFonts w:ascii="Arial" w:hAnsi="Arial" w:cs="Arial"/>
          <w:b/>
          <w:sz w:val="20"/>
          <w:szCs w:val="20"/>
        </w:rPr>
        <w:t>Hue</w:t>
      </w:r>
      <w:r w:rsidR="009A5CF4" w:rsidRPr="009A5CF4">
        <w:rPr>
          <w:rFonts w:ascii="Arial" w:hAnsi="Arial" w:cs="Arial"/>
          <w:b/>
          <w:sz w:val="20"/>
          <w:szCs w:val="20"/>
        </w:rPr>
        <w:t xml:space="preserve"> | </w:t>
      </w:r>
      <w:hyperlink r:id="rId11" w:history="1"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</w:t>
      </w:r>
      <w:r w:rsidR="009A5CF4" w:rsidRPr="009A5CF4">
        <w:rPr>
          <w:rFonts w:ascii="Arial" w:hAnsi="Arial" w:cs="Arial"/>
          <w:b/>
          <w:sz w:val="20"/>
          <w:szCs w:val="20"/>
        </w:rPr>
        <w:t xml:space="preserve">January </w:t>
      </w:r>
      <w:r>
        <w:rPr>
          <w:rFonts w:ascii="Arial" w:hAnsi="Arial" w:cs="Arial"/>
          <w:b/>
          <w:sz w:val="20"/>
          <w:szCs w:val="20"/>
        </w:rPr>
        <w:t>2017</w:t>
      </w:r>
    </w:p>
    <w:p w14:paraId="5983AF21" w14:textId="3C8AEC5F" w:rsidR="006C1E84" w:rsidRDefault="006C1E84" w:rsidP="006C1E8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that connects</w:t>
      </w:r>
      <w:r w:rsidRPr="006C1E84">
        <w:rPr>
          <w:rFonts w:ascii="Arial" w:hAnsi="Arial" w:cs="Arial"/>
          <w:sz w:val="20"/>
          <w:szCs w:val="20"/>
        </w:rPr>
        <w:t> </w:t>
      </w:r>
      <w:hyperlink r:id="rId12" w:tgtFrame="_blank" w:history="1">
        <w:r w:rsidRPr="006C1E84">
          <w:rPr>
            <w:rStyle w:val="Hyperlink"/>
            <w:rFonts w:ascii="Arial" w:hAnsi="Arial" w:cs="Arial"/>
            <w:sz w:val="20"/>
            <w:szCs w:val="20"/>
          </w:rPr>
          <w:t>Flic Buttons</w:t>
        </w:r>
      </w:hyperlink>
      <w:r>
        <w:rPr>
          <w:rFonts w:ascii="Arial" w:hAnsi="Arial" w:cs="Arial"/>
          <w:sz w:val="20"/>
          <w:szCs w:val="20"/>
        </w:rPr>
        <w:t xml:space="preserve"> with Phillips Hue lighting system using a Ras</w:t>
      </w:r>
      <w:r w:rsidR="00951BAE"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 xml:space="preserve">berry Pi </w:t>
      </w:r>
      <w:r w:rsidRPr="006C1E84">
        <w:rPr>
          <w:rFonts w:ascii="Arial" w:hAnsi="Arial" w:cs="Arial"/>
          <w:sz w:val="20"/>
          <w:szCs w:val="20"/>
        </w:rPr>
        <w:t xml:space="preserve"> </w:t>
      </w:r>
    </w:p>
    <w:p w14:paraId="40D6073F" w14:textId="22FE1AE2" w:rsidR="006C1E84" w:rsidRDefault="006C1E84" w:rsidP="006C1E8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Wired up Flic Bluetooth buttons </w:t>
      </w:r>
      <w:r w:rsidR="00A90973">
        <w:rPr>
          <w:rFonts w:ascii="Arial" w:hAnsi="Arial" w:cs="Arial"/>
          <w:sz w:val="20"/>
          <w:szCs w:val="20"/>
        </w:rPr>
        <w:t>using their SDK and Node.js so that each time a button is pressed an http request is sent to the Phillips Hue Lighting bridge to control different lighting groups</w:t>
      </w:r>
    </w:p>
    <w:p w14:paraId="34BF0532" w14:textId="77777777" w:rsidR="006C1E84" w:rsidRPr="006C1E84" w:rsidRDefault="006C1E84" w:rsidP="006C1E84">
      <w:pPr>
        <w:ind w:left="720"/>
        <w:rPr>
          <w:rFonts w:ascii="Arial" w:hAnsi="Arial" w:cs="Arial"/>
          <w:sz w:val="20"/>
          <w:szCs w:val="20"/>
        </w:rPr>
      </w:pPr>
    </w:p>
    <w:p w14:paraId="58EEE5BF" w14:textId="35FAB2F6" w:rsidR="006C1E84" w:rsidRPr="006C1E84" w:rsidRDefault="006C1E84" w:rsidP="006C1E84">
      <w:pPr>
        <w:rPr>
          <w:rFonts w:ascii="Arial" w:hAnsi="Arial" w:cs="Arial"/>
          <w:b/>
          <w:sz w:val="20"/>
          <w:szCs w:val="20"/>
        </w:rPr>
      </w:pPr>
      <w:r w:rsidRPr="006C1E84">
        <w:rPr>
          <w:rFonts w:ascii="Arial" w:hAnsi="Arial" w:cs="Arial"/>
          <w:b/>
          <w:sz w:val="20"/>
          <w:szCs w:val="20"/>
        </w:rPr>
        <w:t xml:space="preserve">NHL Ultimate Hockey Team Collector | </w:t>
      </w:r>
      <w:hyperlink r:id="rId13" w:history="1">
        <w:r w:rsidRPr="006C1E8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</w:r>
      <w:r w:rsidR="00A90973">
        <w:rPr>
          <w:rFonts w:ascii="Arial" w:hAnsi="Arial" w:cs="Arial"/>
          <w:b/>
          <w:sz w:val="20"/>
          <w:szCs w:val="20"/>
        </w:rPr>
        <w:tab/>
        <w:t xml:space="preserve">            </w:t>
      </w:r>
      <w:r w:rsidRPr="006C1E84">
        <w:rPr>
          <w:rFonts w:ascii="Arial" w:hAnsi="Arial" w:cs="Arial"/>
          <w:b/>
          <w:sz w:val="20"/>
          <w:szCs w:val="20"/>
        </w:rPr>
        <w:t>January 2016</w:t>
      </w:r>
    </w:p>
    <w:p w14:paraId="6839AE80" w14:textId="66A8A21C" w:rsidR="006C1E84" w:rsidRPr="006C1E84" w:rsidRDefault="006C1E84" w:rsidP="006C1E84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 w:rsidRPr="006C1E84">
        <w:rPr>
          <w:rFonts w:ascii="Arial" w:hAnsi="Arial" w:cs="Arial"/>
          <w:sz w:val="20"/>
          <w:szCs w:val="20"/>
        </w:rPr>
        <w:lastRenderedPageBreak/>
        <w:t xml:space="preserve">Hockey Ultimate Team Collector is </w:t>
      </w:r>
      <w:r>
        <w:rPr>
          <w:rFonts w:ascii="Arial" w:hAnsi="Arial" w:cs="Arial"/>
          <w:sz w:val="20"/>
          <w:szCs w:val="20"/>
        </w:rPr>
        <w:t>a tool to help EA NHL gamers collect all the cards and redeem all the rewards</w:t>
      </w:r>
      <w:r w:rsidRPr="006C1E84">
        <w:rPr>
          <w:rFonts w:ascii="Arial" w:hAnsi="Arial" w:cs="Arial"/>
          <w:sz w:val="20"/>
          <w:szCs w:val="20"/>
        </w:rPr>
        <w:t xml:space="preserve">. </w:t>
      </w:r>
    </w:p>
    <w:p w14:paraId="2F493E89" w14:textId="243CD8CA" w:rsidR="006C1E84" w:rsidRDefault="006C1E84" w:rsidP="006C1E84">
      <w:pPr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with Meteor, MongoDB and materialize CSS framework </w:t>
      </w:r>
    </w:p>
    <w:p w14:paraId="6DB06420" w14:textId="77777777" w:rsidR="00A90973" w:rsidRPr="006C1E84" w:rsidRDefault="00A90973" w:rsidP="00A90973">
      <w:pPr>
        <w:ind w:left="360"/>
        <w:rPr>
          <w:rFonts w:ascii="Arial" w:hAnsi="Arial" w:cs="Arial"/>
          <w:sz w:val="20"/>
          <w:szCs w:val="20"/>
        </w:rPr>
      </w:pPr>
    </w:p>
    <w:p w14:paraId="2578EE6D" w14:textId="77777777" w:rsidR="009A5CF4" w:rsidRPr="009A5CF4" w:rsidRDefault="00FE57BA" w:rsidP="009A5CF4">
      <w:pPr>
        <w:rPr>
          <w:rFonts w:ascii="Arial" w:hAnsi="Arial" w:cs="Arial"/>
          <w:b/>
          <w:sz w:val="20"/>
          <w:szCs w:val="20"/>
        </w:rPr>
      </w:pPr>
      <w:hyperlink r:id="rId14" w:history="1">
        <w:proofErr w:type="spellStart"/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Gameplan</w:t>
        </w:r>
        <w:proofErr w:type="spellEnd"/>
      </w:hyperlink>
      <w:r w:rsidR="009A5CF4" w:rsidRPr="009A5CF4">
        <w:rPr>
          <w:rFonts w:ascii="Arial" w:hAnsi="Arial" w:cs="Arial"/>
          <w:b/>
          <w:sz w:val="20"/>
          <w:szCs w:val="20"/>
        </w:rPr>
        <w:t xml:space="preserve"> | </w:t>
      </w:r>
      <w:hyperlink r:id="rId15" w:history="1">
        <w:r w:rsidR="009A5CF4" w:rsidRPr="009A5CF4">
          <w:rPr>
            <w:rStyle w:val="Hyperlink"/>
            <w:rFonts w:ascii="Arial" w:hAnsi="Arial" w:cs="Arial"/>
            <w:b/>
            <w:sz w:val="20"/>
            <w:szCs w:val="20"/>
          </w:rPr>
          <w:t>Source Code</w:t>
        </w:r>
      </w:hyperlink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</w:r>
      <w:r w:rsidR="009A5CF4" w:rsidRPr="009A5CF4">
        <w:rPr>
          <w:rFonts w:ascii="Arial" w:hAnsi="Arial" w:cs="Arial"/>
          <w:b/>
          <w:sz w:val="20"/>
          <w:szCs w:val="20"/>
        </w:rPr>
        <w:tab/>
        <w:t xml:space="preserve">            January 2015</w:t>
      </w:r>
    </w:p>
    <w:p w14:paraId="2B5FA477" w14:textId="77777777" w:rsidR="009A5CF4" w:rsidRPr="009A5CF4" w:rsidRDefault="009A5CF4" w:rsidP="009A5CF4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9A5CF4">
        <w:rPr>
          <w:rFonts w:ascii="Arial" w:hAnsi="Arial" w:cs="Arial"/>
          <w:sz w:val="20"/>
          <w:szCs w:val="20"/>
        </w:rPr>
        <w:t>Gameplan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is a Rails app for friends to coordinate to decide on what game to go to. </w:t>
      </w:r>
    </w:p>
    <w:p w14:paraId="0F352D0B" w14:textId="77777777" w:rsidR="009A5CF4" w:rsidRPr="009A5CF4" w:rsidRDefault="009A5CF4" w:rsidP="009A5CF4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>Used Bootstrap to create a responsive Design for Desktop and Mobile.</w:t>
      </w:r>
    </w:p>
    <w:p w14:paraId="6CF5B785" w14:textId="225ED4CF" w:rsidR="009A5CF4" w:rsidRPr="00A90973" w:rsidRDefault="009A5CF4" w:rsidP="00A90973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 xml:space="preserve">Used the </w:t>
      </w:r>
      <w:proofErr w:type="spellStart"/>
      <w:r w:rsidRPr="009A5CF4">
        <w:rPr>
          <w:rFonts w:ascii="Arial" w:hAnsi="Arial" w:cs="Arial"/>
          <w:sz w:val="20"/>
          <w:szCs w:val="20"/>
        </w:rPr>
        <w:t>Seatgeek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API to provide </w:t>
      </w:r>
      <w:proofErr w:type="spellStart"/>
      <w:r w:rsidRPr="009A5CF4">
        <w:rPr>
          <w:rFonts w:ascii="Arial" w:hAnsi="Arial" w:cs="Arial"/>
          <w:sz w:val="20"/>
          <w:szCs w:val="20"/>
        </w:rPr>
        <w:t>Gameplan</w:t>
      </w:r>
      <w:proofErr w:type="spellEnd"/>
      <w:r w:rsidRPr="009A5CF4">
        <w:rPr>
          <w:rFonts w:ascii="Arial" w:hAnsi="Arial" w:cs="Arial"/>
          <w:sz w:val="20"/>
          <w:szCs w:val="20"/>
        </w:rPr>
        <w:t xml:space="preserve"> with Sporting Event information</w:t>
      </w:r>
    </w:p>
    <w:p w14:paraId="434C2380" w14:textId="77777777" w:rsidR="009A5CF4" w:rsidRPr="009A5CF4" w:rsidRDefault="009A5CF4" w:rsidP="009A5CF4">
      <w:pPr>
        <w:pStyle w:val="BulletPoints"/>
        <w:numPr>
          <w:ilvl w:val="0"/>
          <w:numId w:val="0"/>
        </w:numPr>
        <w:spacing w:before="20" w:after="0"/>
        <w:ind w:left="360" w:hanging="360"/>
        <w:jc w:val="center"/>
        <w:rPr>
          <w:rFonts w:ascii="Arial" w:hAnsi="Arial" w:cs="Arial"/>
          <w:sz w:val="20"/>
          <w:szCs w:val="20"/>
        </w:rPr>
      </w:pPr>
      <w:r w:rsidRPr="009A5CF4">
        <w:rPr>
          <w:rFonts w:ascii="Arial" w:hAnsi="Arial" w:cs="Arial"/>
          <w:sz w:val="20"/>
          <w:szCs w:val="20"/>
        </w:rPr>
        <w:t xml:space="preserve">To see more </w:t>
      </w:r>
      <w:proofErr w:type="gramStart"/>
      <w:r w:rsidRPr="009A5CF4">
        <w:rPr>
          <w:rFonts w:ascii="Arial" w:hAnsi="Arial" w:cs="Arial"/>
          <w:sz w:val="20"/>
          <w:szCs w:val="20"/>
        </w:rPr>
        <w:t>projects</w:t>
      </w:r>
      <w:proofErr w:type="gramEnd"/>
      <w:r w:rsidRPr="009A5CF4">
        <w:rPr>
          <w:rFonts w:ascii="Arial" w:hAnsi="Arial" w:cs="Arial"/>
          <w:sz w:val="20"/>
          <w:szCs w:val="20"/>
        </w:rPr>
        <w:t xml:space="preserve"> visit </w:t>
      </w:r>
      <w:hyperlink r:id="rId16" w:history="1">
        <w:r w:rsidRPr="009A5CF4">
          <w:rPr>
            <w:rStyle w:val="Hyperlink"/>
            <w:rFonts w:ascii="Arial" w:hAnsi="Arial" w:cs="Arial"/>
            <w:sz w:val="20"/>
            <w:szCs w:val="20"/>
          </w:rPr>
          <w:t>http://justingaba.com/</w:t>
        </w:r>
      </w:hyperlink>
      <w:r w:rsidRPr="009A5CF4">
        <w:rPr>
          <w:rFonts w:ascii="Arial" w:hAnsi="Arial" w:cs="Arial"/>
          <w:sz w:val="20"/>
          <w:szCs w:val="20"/>
        </w:rPr>
        <w:t xml:space="preserve"> or </w:t>
      </w:r>
      <w:hyperlink r:id="rId17" w:history="1">
        <w:r w:rsidRPr="009A5CF4">
          <w:rPr>
            <w:rStyle w:val="Hyperlink"/>
            <w:rFonts w:ascii="Arial" w:hAnsi="Arial" w:cs="Arial"/>
            <w:sz w:val="20"/>
            <w:szCs w:val="20"/>
          </w:rPr>
          <w:t>http://github.com/gabalicious</w:t>
        </w:r>
      </w:hyperlink>
      <w:r w:rsidRPr="009A5CF4">
        <w:rPr>
          <w:rFonts w:ascii="Arial" w:hAnsi="Arial" w:cs="Arial"/>
          <w:sz w:val="20"/>
          <w:szCs w:val="20"/>
        </w:rPr>
        <w:t xml:space="preserve"> </w:t>
      </w:r>
    </w:p>
    <w:p w14:paraId="2457136D" w14:textId="77777777" w:rsidR="009A5CF4" w:rsidRPr="00F0042D" w:rsidRDefault="009A5CF4" w:rsidP="009A5CF4">
      <w:pPr>
        <w:pStyle w:val="BulletPoints"/>
        <w:numPr>
          <w:ilvl w:val="0"/>
          <w:numId w:val="0"/>
        </w:numPr>
        <w:tabs>
          <w:tab w:val="left" w:pos="8778"/>
        </w:tabs>
        <w:spacing w:before="60" w:after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</w:r>
    </w:p>
    <w:p w14:paraId="75586F11" w14:textId="29BC6020" w:rsidR="00B0666E" w:rsidRDefault="004F3E7C" w:rsidP="004F3E7C">
      <w:pPr>
        <w:pStyle w:val="ResumeSectionHeader"/>
        <w:pBdr>
          <w:top w:val="single" w:sz="6" w:space="0" w:color="auto"/>
        </w:pBdr>
        <w:tabs>
          <w:tab w:val="left" w:pos="3109"/>
          <w:tab w:val="center" w:pos="5213"/>
        </w:tabs>
        <w:spacing w:before="0" w:after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Education</w:t>
      </w:r>
    </w:p>
    <w:p w14:paraId="525023BB" w14:textId="02D3679D" w:rsidR="00B270B4" w:rsidRDefault="00324E81" w:rsidP="00826D27">
      <w:pPr>
        <w:pStyle w:val="Resume-bodytext"/>
        <w:spacing w:line="276" w:lineRule="auto"/>
        <w:rPr>
          <w:rFonts w:ascii="Arial" w:hAnsi="Arial" w:cs="Arial"/>
          <w:sz w:val="20"/>
        </w:rPr>
      </w:pPr>
      <w:r w:rsidRPr="00826D27">
        <w:rPr>
          <w:rFonts w:ascii="Arial" w:eastAsia="Calibri" w:hAnsi="Arial" w:cs="Arial"/>
          <w:b/>
          <w:sz w:val="20"/>
          <w:u w:val="single"/>
        </w:rPr>
        <w:t>Dev</w:t>
      </w:r>
      <w:r w:rsidRPr="00826D27">
        <w:rPr>
          <w:rFonts w:ascii="Arial" w:hAnsi="Arial" w:cs="Arial"/>
          <w:b/>
          <w:sz w:val="20"/>
          <w:u w:val="single"/>
        </w:rPr>
        <w:t xml:space="preserve"> </w:t>
      </w:r>
      <w:r w:rsidRPr="00826D27">
        <w:rPr>
          <w:rFonts w:ascii="Arial" w:eastAsia="Calibri" w:hAnsi="Arial" w:cs="Arial"/>
          <w:b/>
          <w:sz w:val="20"/>
          <w:u w:val="single"/>
        </w:rPr>
        <w:t>Bootcamp</w:t>
      </w:r>
      <w:r w:rsidRPr="00826D27">
        <w:rPr>
          <w:rFonts w:ascii="Arial" w:hAnsi="Arial" w:cs="Arial"/>
          <w:b/>
          <w:caps/>
          <w:sz w:val="20"/>
        </w:rPr>
        <w:t xml:space="preserve"> –</w:t>
      </w:r>
      <w:r w:rsidR="007F1387" w:rsidRPr="00826D27">
        <w:rPr>
          <w:rFonts w:ascii="Arial" w:hAnsi="Arial" w:cs="Arial"/>
          <w:sz w:val="20"/>
        </w:rPr>
        <w:t xml:space="preserve"> </w:t>
      </w:r>
      <w:r w:rsidR="00467DC6" w:rsidRPr="00826D27">
        <w:rPr>
          <w:rFonts w:ascii="Arial" w:hAnsi="Arial" w:cs="Arial"/>
          <w:sz w:val="20"/>
        </w:rPr>
        <w:t>19 Week</w:t>
      </w:r>
      <w:r w:rsidR="00467DC6" w:rsidRPr="00467DC6">
        <w:rPr>
          <w:rFonts w:ascii="Arial" w:hAnsi="Arial" w:cs="Arial"/>
          <w:sz w:val="20"/>
        </w:rPr>
        <w:t xml:space="preserve"> Program Immersive Development</w:t>
      </w:r>
      <w:r w:rsidR="005F391C">
        <w:rPr>
          <w:rFonts w:ascii="Arial" w:hAnsi="Arial" w:cs="Arial"/>
          <w:sz w:val="20"/>
        </w:rPr>
        <w:t>;</w:t>
      </w:r>
      <w:r w:rsidR="00467DC6" w:rsidRPr="00467DC6">
        <w:rPr>
          <w:rFonts w:ascii="Arial" w:hAnsi="Arial" w:cs="Arial"/>
          <w:sz w:val="20"/>
        </w:rPr>
        <w:t xml:space="preserve"> </w:t>
      </w:r>
      <w:r w:rsidR="005F391C">
        <w:rPr>
          <w:rFonts w:ascii="Arial" w:hAnsi="Arial" w:cs="Arial"/>
          <w:sz w:val="20"/>
        </w:rPr>
        <w:t>Topics included</w:t>
      </w:r>
      <w:r w:rsidR="00467DC6" w:rsidRPr="00467DC6">
        <w:rPr>
          <w:rFonts w:ascii="Arial" w:hAnsi="Arial" w:cs="Arial"/>
          <w:sz w:val="20"/>
        </w:rPr>
        <w:t xml:space="preserve"> </w:t>
      </w:r>
      <w:r w:rsidR="00467DC6" w:rsidRPr="00467DC6">
        <w:rPr>
          <w:rFonts w:ascii="Arial" w:hAnsi="Arial" w:cs="Arial"/>
          <w:i/>
          <w:sz w:val="20"/>
        </w:rPr>
        <w:t>Ruby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Sinatra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Rails</w:t>
      </w:r>
      <w:r w:rsidR="00467DC6" w:rsidRPr="00467DC6">
        <w:rPr>
          <w:rFonts w:ascii="Arial" w:hAnsi="Arial" w:cs="Arial"/>
          <w:sz w:val="20"/>
        </w:rPr>
        <w:t xml:space="preserve">, </w:t>
      </w:r>
      <w:r w:rsidR="00467DC6" w:rsidRPr="00467DC6">
        <w:rPr>
          <w:rFonts w:ascii="Arial" w:hAnsi="Arial" w:cs="Arial"/>
          <w:i/>
          <w:sz w:val="20"/>
        </w:rPr>
        <w:t>Agile Dev</w:t>
      </w:r>
      <w:r w:rsidR="008D270D">
        <w:rPr>
          <w:rFonts w:ascii="Arial" w:hAnsi="Arial" w:cs="Arial"/>
          <w:i/>
          <w:sz w:val="20"/>
        </w:rPr>
        <w:t>elopment,</w:t>
      </w:r>
      <w:r w:rsidR="00705D94" w:rsidRPr="00705D94">
        <w:rPr>
          <w:rFonts w:ascii="Arial" w:hAnsi="Arial" w:cs="Arial"/>
          <w:color w:val="000000"/>
          <w:sz w:val="20"/>
        </w:rPr>
        <w:t xml:space="preserve"> </w:t>
      </w:r>
      <w:proofErr w:type="spellStart"/>
      <w:r w:rsidR="00705D94">
        <w:rPr>
          <w:rFonts w:ascii="Arial" w:hAnsi="Arial" w:cs="Arial"/>
          <w:color w:val="000000"/>
          <w:sz w:val="20"/>
        </w:rPr>
        <w:t>RSpec</w:t>
      </w:r>
      <w:proofErr w:type="spellEnd"/>
      <w:r w:rsidR="00705D94">
        <w:rPr>
          <w:rFonts w:ascii="Arial" w:hAnsi="Arial" w:cs="Arial"/>
          <w:color w:val="000000"/>
          <w:sz w:val="20"/>
        </w:rPr>
        <w:t>,</w:t>
      </w:r>
      <w:r w:rsidR="0026223E">
        <w:rPr>
          <w:rFonts w:ascii="Arial" w:hAnsi="Arial" w:cs="Arial"/>
          <w:color w:val="000000"/>
          <w:sz w:val="20"/>
        </w:rPr>
        <w:t xml:space="preserve"> </w:t>
      </w:r>
      <w:r w:rsidR="00A530C1">
        <w:rPr>
          <w:rFonts w:ascii="Arial" w:hAnsi="Arial" w:cs="Arial"/>
          <w:color w:val="000000"/>
          <w:sz w:val="20"/>
        </w:rPr>
        <w:t>Ca</w:t>
      </w:r>
      <w:r w:rsidR="00A530C1" w:rsidRPr="00A530C1">
        <w:rPr>
          <w:rFonts w:ascii="Arial" w:hAnsi="Arial" w:cs="Arial"/>
          <w:color w:val="000000"/>
          <w:sz w:val="20"/>
        </w:rPr>
        <w:t>pybara</w:t>
      </w:r>
      <w:r w:rsidR="00A530C1">
        <w:rPr>
          <w:rFonts w:ascii="Arial" w:hAnsi="Arial" w:cs="Arial"/>
          <w:color w:val="000000"/>
          <w:sz w:val="20"/>
        </w:rPr>
        <w:t xml:space="preserve">, </w:t>
      </w:r>
      <w:r w:rsidR="00705D94">
        <w:rPr>
          <w:rFonts w:ascii="Arial" w:hAnsi="Arial" w:cs="Arial"/>
          <w:color w:val="000000"/>
          <w:sz w:val="20"/>
        </w:rPr>
        <w:t>Postgres,</w:t>
      </w:r>
      <w:r w:rsidR="008D270D">
        <w:rPr>
          <w:rFonts w:ascii="Arial" w:hAnsi="Arial" w:cs="Arial"/>
          <w:i/>
          <w:sz w:val="20"/>
        </w:rPr>
        <w:t xml:space="preserve"> JavaScript, </w:t>
      </w:r>
      <w:r w:rsidR="007F1387">
        <w:rPr>
          <w:rFonts w:ascii="Arial" w:hAnsi="Arial" w:cs="Arial"/>
          <w:sz w:val="20"/>
        </w:rPr>
        <w:t>a</w:t>
      </w:r>
      <w:r w:rsidR="00467DC6" w:rsidRPr="00467DC6">
        <w:rPr>
          <w:rFonts w:ascii="Arial" w:hAnsi="Arial" w:cs="Arial"/>
          <w:sz w:val="20"/>
        </w:rPr>
        <w:t>nd</w:t>
      </w:r>
      <w:r w:rsidR="008D270D">
        <w:rPr>
          <w:rFonts w:ascii="Arial" w:hAnsi="Arial" w:cs="Arial"/>
          <w:i/>
          <w:sz w:val="20"/>
        </w:rPr>
        <w:t xml:space="preserve"> Angular.j</w:t>
      </w:r>
      <w:r w:rsidR="00467DC6" w:rsidRPr="00467DC6">
        <w:rPr>
          <w:rFonts w:ascii="Arial" w:hAnsi="Arial" w:cs="Arial"/>
          <w:i/>
          <w:sz w:val="20"/>
        </w:rPr>
        <w:t xml:space="preserve">s </w:t>
      </w:r>
      <w:r w:rsidR="00467DC6" w:rsidRPr="00467DC6">
        <w:rPr>
          <w:rFonts w:ascii="Arial" w:hAnsi="Arial" w:cs="Arial"/>
          <w:sz w:val="20"/>
        </w:rPr>
        <w:t xml:space="preserve">– </w:t>
      </w:r>
      <w:r w:rsidR="00FD70FF">
        <w:rPr>
          <w:rFonts w:ascii="Arial" w:hAnsi="Arial" w:cs="Arial"/>
          <w:sz w:val="20"/>
        </w:rPr>
        <w:t>October 23</w:t>
      </w:r>
      <w:r w:rsidR="00FD70FF">
        <w:rPr>
          <w:rFonts w:ascii="Arial" w:hAnsi="Arial" w:cs="Arial"/>
          <w:sz w:val="20"/>
          <w:vertAlign w:val="superscript"/>
        </w:rPr>
        <w:t xml:space="preserve"> </w:t>
      </w:r>
      <w:r w:rsidR="00FD70FF">
        <w:rPr>
          <w:rFonts w:ascii="Arial" w:hAnsi="Arial" w:cs="Arial"/>
          <w:sz w:val="20"/>
        </w:rPr>
        <w:t xml:space="preserve">2014 - </w:t>
      </w:r>
      <w:r w:rsidR="00467DC6" w:rsidRPr="00467DC6">
        <w:rPr>
          <w:rFonts w:ascii="Arial" w:hAnsi="Arial" w:cs="Arial"/>
          <w:sz w:val="20"/>
        </w:rPr>
        <w:t>April 3 2015</w:t>
      </w:r>
    </w:p>
    <w:p w14:paraId="0D27B879" w14:textId="52448F3D" w:rsidR="00826D27" w:rsidRPr="00826D27" w:rsidRDefault="00826D27" w:rsidP="00826D27">
      <w:pPr>
        <w:pStyle w:val="Resume-bodytext"/>
        <w:spacing w:before="0" w:line="276" w:lineRule="auto"/>
        <w:rPr>
          <w:rFonts w:ascii="Arial" w:hAnsi="Arial" w:cs="Arial"/>
          <w:sz w:val="20"/>
        </w:rPr>
      </w:pPr>
      <w:r w:rsidRPr="007D7656">
        <w:rPr>
          <w:rFonts w:ascii="Arial" w:hAnsi="Arial" w:cs="Arial"/>
          <w:b/>
          <w:sz w:val="20"/>
          <w:u w:val="single"/>
        </w:rPr>
        <w:t>CUNY Brooklyn College</w:t>
      </w:r>
      <w:r w:rsidRPr="007D7656">
        <w:rPr>
          <w:rFonts w:ascii="Arial" w:hAnsi="Arial" w:cs="Arial"/>
          <w:sz w:val="20"/>
        </w:rPr>
        <w:t xml:space="preserve"> – Brooklyn, NY - B.S. Degree i</w:t>
      </w:r>
      <w:r>
        <w:rPr>
          <w:rFonts w:ascii="Arial" w:hAnsi="Arial" w:cs="Arial"/>
          <w:sz w:val="20"/>
        </w:rPr>
        <w:t>n Business Management &amp; Finance 2008-2011</w:t>
      </w:r>
    </w:p>
    <w:sectPr w:rsidR="00826D27" w:rsidRPr="00826D27" w:rsidSect="007F0CCD">
      <w:pgSz w:w="12240" w:h="15840"/>
      <w:pgMar w:top="720" w:right="720" w:bottom="720" w:left="72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AD5E50" w14:textId="77777777" w:rsidR="00FE57BA" w:rsidRDefault="00FE57BA">
      <w:r>
        <w:separator/>
      </w:r>
    </w:p>
  </w:endnote>
  <w:endnote w:type="continuationSeparator" w:id="0">
    <w:p w14:paraId="6620506D" w14:textId="77777777" w:rsidR="00FE57BA" w:rsidRDefault="00FE5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MS Shell Dlg"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49B33" w14:textId="77777777" w:rsidR="00FE57BA" w:rsidRDefault="00FE57BA">
      <w:r>
        <w:separator/>
      </w:r>
    </w:p>
  </w:footnote>
  <w:footnote w:type="continuationSeparator" w:id="0">
    <w:p w14:paraId="25B6D816" w14:textId="77777777" w:rsidR="00FE57BA" w:rsidRDefault="00FE5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C6F6E"/>
    <w:multiLevelType w:val="hybridMultilevel"/>
    <w:tmpl w:val="5724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34223"/>
    <w:multiLevelType w:val="hybridMultilevel"/>
    <w:tmpl w:val="07443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C64319"/>
    <w:multiLevelType w:val="hybridMultilevel"/>
    <w:tmpl w:val="9A24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F1EBA"/>
    <w:multiLevelType w:val="hybridMultilevel"/>
    <w:tmpl w:val="FAD4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5F673970"/>
    <w:multiLevelType w:val="hybridMultilevel"/>
    <w:tmpl w:val="9B848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9E54BC"/>
    <w:multiLevelType w:val="hybridMultilevel"/>
    <w:tmpl w:val="BA2220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634E76"/>
    <w:multiLevelType w:val="hybridMultilevel"/>
    <w:tmpl w:val="B15C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447192"/>
    <w:multiLevelType w:val="hybridMultilevel"/>
    <w:tmpl w:val="A90E0072"/>
    <w:lvl w:ilvl="0" w:tplc="70FC167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FE"/>
    <w:rsid w:val="0001770C"/>
    <w:rsid w:val="00024C79"/>
    <w:rsid w:val="00025D3A"/>
    <w:rsid w:val="00031245"/>
    <w:rsid w:val="000323D9"/>
    <w:rsid w:val="00036811"/>
    <w:rsid w:val="00037093"/>
    <w:rsid w:val="00041150"/>
    <w:rsid w:val="000420D1"/>
    <w:rsid w:val="00051FC0"/>
    <w:rsid w:val="00054F62"/>
    <w:rsid w:val="0005518D"/>
    <w:rsid w:val="00060FC0"/>
    <w:rsid w:val="00062559"/>
    <w:rsid w:val="00071232"/>
    <w:rsid w:val="00072372"/>
    <w:rsid w:val="00072B5E"/>
    <w:rsid w:val="00074142"/>
    <w:rsid w:val="000809CC"/>
    <w:rsid w:val="00087DED"/>
    <w:rsid w:val="00094135"/>
    <w:rsid w:val="000A670F"/>
    <w:rsid w:val="000A730B"/>
    <w:rsid w:val="000B678C"/>
    <w:rsid w:val="000B7FE4"/>
    <w:rsid w:val="000C00F6"/>
    <w:rsid w:val="000C253A"/>
    <w:rsid w:val="000C4710"/>
    <w:rsid w:val="000D4BAF"/>
    <w:rsid w:val="000D6E14"/>
    <w:rsid w:val="000E41E7"/>
    <w:rsid w:val="000E46DA"/>
    <w:rsid w:val="000E6045"/>
    <w:rsid w:val="000E6276"/>
    <w:rsid w:val="000F11B4"/>
    <w:rsid w:val="00100473"/>
    <w:rsid w:val="00104D75"/>
    <w:rsid w:val="00106DF0"/>
    <w:rsid w:val="001128F9"/>
    <w:rsid w:val="00114203"/>
    <w:rsid w:val="001158A9"/>
    <w:rsid w:val="00121F05"/>
    <w:rsid w:val="0013142E"/>
    <w:rsid w:val="001336A2"/>
    <w:rsid w:val="001336C0"/>
    <w:rsid w:val="00133E35"/>
    <w:rsid w:val="001350F9"/>
    <w:rsid w:val="0013591E"/>
    <w:rsid w:val="00135E50"/>
    <w:rsid w:val="0014346D"/>
    <w:rsid w:val="0015537F"/>
    <w:rsid w:val="00156724"/>
    <w:rsid w:val="00163723"/>
    <w:rsid w:val="00172225"/>
    <w:rsid w:val="00172B7F"/>
    <w:rsid w:val="00176DF9"/>
    <w:rsid w:val="00181A6D"/>
    <w:rsid w:val="00182DF4"/>
    <w:rsid w:val="001869F5"/>
    <w:rsid w:val="00190FC8"/>
    <w:rsid w:val="00191B59"/>
    <w:rsid w:val="0019686C"/>
    <w:rsid w:val="001A0AD4"/>
    <w:rsid w:val="001B0D26"/>
    <w:rsid w:val="001B28BA"/>
    <w:rsid w:val="001B4D4B"/>
    <w:rsid w:val="001C1855"/>
    <w:rsid w:val="001C34F2"/>
    <w:rsid w:val="001C6166"/>
    <w:rsid w:val="001C65FC"/>
    <w:rsid w:val="001D2324"/>
    <w:rsid w:val="001D4028"/>
    <w:rsid w:val="001E0CF3"/>
    <w:rsid w:val="001F0F1C"/>
    <w:rsid w:val="001F29A0"/>
    <w:rsid w:val="001F5658"/>
    <w:rsid w:val="0020112E"/>
    <w:rsid w:val="00205A4A"/>
    <w:rsid w:val="00205C67"/>
    <w:rsid w:val="002079F9"/>
    <w:rsid w:val="002106BD"/>
    <w:rsid w:val="00211900"/>
    <w:rsid w:val="00211F17"/>
    <w:rsid w:val="00215362"/>
    <w:rsid w:val="00216055"/>
    <w:rsid w:val="002172A5"/>
    <w:rsid w:val="00220A7C"/>
    <w:rsid w:val="00222A6F"/>
    <w:rsid w:val="00223DF7"/>
    <w:rsid w:val="002250ED"/>
    <w:rsid w:val="00227EBE"/>
    <w:rsid w:val="002348B1"/>
    <w:rsid w:val="0023503B"/>
    <w:rsid w:val="00237AFB"/>
    <w:rsid w:val="00237E32"/>
    <w:rsid w:val="00243737"/>
    <w:rsid w:val="00246C32"/>
    <w:rsid w:val="0025300C"/>
    <w:rsid w:val="00255C33"/>
    <w:rsid w:val="00256379"/>
    <w:rsid w:val="00256635"/>
    <w:rsid w:val="00260410"/>
    <w:rsid w:val="002618A6"/>
    <w:rsid w:val="0026223E"/>
    <w:rsid w:val="0026339B"/>
    <w:rsid w:val="00270D4D"/>
    <w:rsid w:val="002753DF"/>
    <w:rsid w:val="0027568C"/>
    <w:rsid w:val="00280747"/>
    <w:rsid w:val="002813ED"/>
    <w:rsid w:val="00282B68"/>
    <w:rsid w:val="002951F4"/>
    <w:rsid w:val="002A47FD"/>
    <w:rsid w:val="002A65FF"/>
    <w:rsid w:val="002B648F"/>
    <w:rsid w:val="002C2A6D"/>
    <w:rsid w:val="002C3BBA"/>
    <w:rsid w:val="002C5CCE"/>
    <w:rsid w:val="002C6F73"/>
    <w:rsid w:val="002D0374"/>
    <w:rsid w:val="002D3A5E"/>
    <w:rsid w:val="002D3D6B"/>
    <w:rsid w:val="002D6E6F"/>
    <w:rsid w:val="002D762F"/>
    <w:rsid w:val="002E2595"/>
    <w:rsid w:val="002E4D0E"/>
    <w:rsid w:val="002E5366"/>
    <w:rsid w:val="002F1B42"/>
    <w:rsid w:val="002F2918"/>
    <w:rsid w:val="002F504A"/>
    <w:rsid w:val="002F7CB0"/>
    <w:rsid w:val="003016CD"/>
    <w:rsid w:val="00304D2F"/>
    <w:rsid w:val="00311111"/>
    <w:rsid w:val="00314589"/>
    <w:rsid w:val="003204D5"/>
    <w:rsid w:val="00321694"/>
    <w:rsid w:val="00324E81"/>
    <w:rsid w:val="003257C9"/>
    <w:rsid w:val="00333FBD"/>
    <w:rsid w:val="00341CE8"/>
    <w:rsid w:val="00344352"/>
    <w:rsid w:val="003478C0"/>
    <w:rsid w:val="00353307"/>
    <w:rsid w:val="00353EDB"/>
    <w:rsid w:val="00354035"/>
    <w:rsid w:val="00366603"/>
    <w:rsid w:val="0036726D"/>
    <w:rsid w:val="00367AD6"/>
    <w:rsid w:val="00371FC1"/>
    <w:rsid w:val="00373C66"/>
    <w:rsid w:val="00377167"/>
    <w:rsid w:val="0037775B"/>
    <w:rsid w:val="00387EAE"/>
    <w:rsid w:val="00393665"/>
    <w:rsid w:val="00393E59"/>
    <w:rsid w:val="003A00F0"/>
    <w:rsid w:val="003A1686"/>
    <w:rsid w:val="003A1FC6"/>
    <w:rsid w:val="003C42E3"/>
    <w:rsid w:val="003C662B"/>
    <w:rsid w:val="003D0BEF"/>
    <w:rsid w:val="003D4526"/>
    <w:rsid w:val="003D5BA7"/>
    <w:rsid w:val="003E039D"/>
    <w:rsid w:val="003E1335"/>
    <w:rsid w:val="003E43D3"/>
    <w:rsid w:val="003E77CA"/>
    <w:rsid w:val="003F0529"/>
    <w:rsid w:val="003F27C1"/>
    <w:rsid w:val="004044D2"/>
    <w:rsid w:val="004063D4"/>
    <w:rsid w:val="00414DEA"/>
    <w:rsid w:val="00415C9F"/>
    <w:rsid w:val="0042167E"/>
    <w:rsid w:val="00422A5F"/>
    <w:rsid w:val="0042466A"/>
    <w:rsid w:val="00426E30"/>
    <w:rsid w:val="00434900"/>
    <w:rsid w:val="00437A3D"/>
    <w:rsid w:val="00440ABF"/>
    <w:rsid w:val="00441F5D"/>
    <w:rsid w:val="00442993"/>
    <w:rsid w:val="00444BD5"/>
    <w:rsid w:val="0046003A"/>
    <w:rsid w:val="0046178D"/>
    <w:rsid w:val="00461D6F"/>
    <w:rsid w:val="00467DC6"/>
    <w:rsid w:val="004706C8"/>
    <w:rsid w:val="00470BDD"/>
    <w:rsid w:val="00472514"/>
    <w:rsid w:val="00473935"/>
    <w:rsid w:val="00476536"/>
    <w:rsid w:val="004917E0"/>
    <w:rsid w:val="0049232D"/>
    <w:rsid w:val="004937BF"/>
    <w:rsid w:val="0049440C"/>
    <w:rsid w:val="004951FC"/>
    <w:rsid w:val="00496699"/>
    <w:rsid w:val="00496FF8"/>
    <w:rsid w:val="00497133"/>
    <w:rsid w:val="00497272"/>
    <w:rsid w:val="004B0820"/>
    <w:rsid w:val="004C3DE9"/>
    <w:rsid w:val="004C3E73"/>
    <w:rsid w:val="004D1C66"/>
    <w:rsid w:val="004D657D"/>
    <w:rsid w:val="004E4273"/>
    <w:rsid w:val="004E7EF3"/>
    <w:rsid w:val="004F3BCD"/>
    <w:rsid w:val="004F3DDF"/>
    <w:rsid w:val="004F3E7C"/>
    <w:rsid w:val="0050411A"/>
    <w:rsid w:val="005053C0"/>
    <w:rsid w:val="00506B9A"/>
    <w:rsid w:val="0051099D"/>
    <w:rsid w:val="00510E00"/>
    <w:rsid w:val="00516942"/>
    <w:rsid w:val="005207AB"/>
    <w:rsid w:val="00520A27"/>
    <w:rsid w:val="00524ECE"/>
    <w:rsid w:val="00530A02"/>
    <w:rsid w:val="005322FE"/>
    <w:rsid w:val="005326A4"/>
    <w:rsid w:val="005374D7"/>
    <w:rsid w:val="00545623"/>
    <w:rsid w:val="00545D83"/>
    <w:rsid w:val="005542A4"/>
    <w:rsid w:val="005574F6"/>
    <w:rsid w:val="00557BAD"/>
    <w:rsid w:val="005641C7"/>
    <w:rsid w:val="00567721"/>
    <w:rsid w:val="00570E3B"/>
    <w:rsid w:val="00571D8F"/>
    <w:rsid w:val="005725AC"/>
    <w:rsid w:val="005775E8"/>
    <w:rsid w:val="0058097C"/>
    <w:rsid w:val="0058143A"/>
    <w:rsid w:val="00584A56"/>
    <w:rsid w:val="0058698C"/>
    <w:rsid w:val="0059179A"/>
    <w:rsid w:val="005A4A71"/>
    <w:rsid w:val="005B4669"/>
    <w:rsid w:val="005C7B9B"/>
    <w:rsid w:val="005C7CCE"/>
    <w:rsid w:val="005D0C7B"/>
    <w:rsid w:val="005D0FF2"/>
    <w:rsid w:val="005D1AB5"/>
    <w:rsid w:val="005E325B"/>
    <w:rsid w:val="005E39F8"/>
    <w:rsid w:val="005F27A7"/>
    <w:rsid w:val="005F391C"/>
    <w:rsid w:val="005F5CF2"/>
    <w:rsid w:val="006054F7"/>
    <w:rsid w:val="00605B56"/>
    <w:rsid w:val="00606BAE"/>
    <w:rsid w:val="0061123E"/>
    <w:rsid w:val="00612DAE"/>
    <w:rsid w:val="00612DB6"/>
    <w:rsid w:val="00613466"/>
    <w:rsid w:val="0061486C"/>
    <w:rsid w:val="00620402"/>
    <w:rsid w:val="00622918"/>
    <w:rsid w:val="00633826"/>
    <w:rsid w:val="00633BF7"/>
    <w:rsid w:val="00634987"/>
    <w:rsid w:val="0063653D"/>
    <w:rsid w:val="00651753"/>
    <w:rsid w:val="006521E5"/>
    <w:rsid w:val="00657A31"/>
    <w:rsid w:val="00661C4F"/>
    <w:rsid w:val="00662963"/>
    <w:rsid w:val="00663367"/>
    <w:rsid w:val="006640D5"/>
    <w:rsid w:val="006751B1"/>
    <w:rsid w:val="00677013"/>
    <w:rsid w:val="00677D5C"/>
    <w:rsid w:val="00682881"/>
    <w:rsid w:val="00685C00"/>
    <w:rsid w:val="006868C9"/>
    <w:rsid w:val="00686D68"/>
    <w:rsid w:val="00686EA5"/>
    <w:rsid w:val="00695537"/>
    <w:rsid w:val="00695D49"/>
    <w:rsid w:val="00696761"/>
    <w:rsid w:val="006A26CA"/>
    <w:rsid w:val="006A6B90"/>
    <w:rsid w:val="006A78B4"/>
    <w:rsid w:val="006B271F"/>
    <w:rsid w:val="006B4BD1"/>
    <w:rsid w:val="006B6472"/>
    <w:rsid w:val="006B7A91"/>
    <w:rsid w:val="006C1E84"/>
    <w:rsid w:val="006C2550"/>
    <w:rsid w:val="006C269C"/>
    <w:rsid w:val="006C39D6"/>
    <w:rsid w:val="006C5827"/>
    <w:rsid w:val="006D3A34"/>
    <w:rsid w:val="006E1E1C"/>
    <w:rsid w:val="006E3A0B"/>
    <w:rsid w:val="006E69C0"/>
    <w:rsid w:val="006E6A40"/>
    <w:rsid w:val="006E6EFC"/>
    <w:rsid w:val="006E7807"/>
    <w:rsid w:val="006F21EC"/>
    <w:rsid w:val="006F2CA8"/>
    <w:rsid w:val="00700DDE"/>
    <w:rsid w:val="00705D94"/>
    <w:rsid w:val="0070730C"/>
    <w:rsid w:val="00707FAC"/>
    <w:rsid w:val="00725398"/>
    <w:rsid w:val="00725F83"/>
    <w:rsid w:val="00731111"/>
    <w:rsid w:val="00733AC2"/>
    <w:rsid w:val="00734260"/>
    <w:rsid w:val="00736771"/>
    <w:rsid w:val="0074218E"/>
    <w:rsid w:val="00742465"/>
    <w:rsid w:val="00744CED"/>
    <w:rsid w:val="00746E06"/>
    <w:rsid w:val="007503DC"/>
    <w:rsid w:val="0075360C"/>
    <w:rsid w:val="00755341"/>
    <w:rsid w:val="0075789A"/>
    <w:rsid w:val="007624B4"/>
    <w:rsid w:val="00771AC0"/>
    <w:rsid w:val="00773C7E"/>
    <w:rsid w:val="00774F64"/>
    <w:rsid w:val="007757F2"/>
    <w:rsid w:val="0077600D"/>
    <w:rsid w:val="00776D08"/>
    <w:rsid w:val="007770C7"/>
    <w:rsid w:val="007807C4"/>
    <w:rsid w:val="00780D92"/>
    <w:rsid w:val="007820A4"/>
    <w:rsid w:val="007828FE"/>
    <w:rsid w:val="0078458B"/>
    <w:rsid w:val="0078606F"/>
    <w:rsid w:val="00792776"/>
    <w:rsid w:val="00795D22"/>
    <w:rsid w:val="00797EFF"/>
    <w:rsid w:val="007A0E7C"/>
    <w:rsid w:val="007A575A"/>
    <w:rsid w:val="007A6EF8"/>
    <w:rsid w:val="007B07AD"/>
    <w:rsid w:val="007B1B27"/>
    <w:rsid w:val="007B24F8"/>
    <w:rsid w:val="007B359C"/>
    <w:rsid w:val="007B5167"/>
    <w:rsid w:val="007B630E"/>
    <w:rsid w:val="007C0B73"/>
    <w:rsid w:val="007C10D4"/>
    <w:rsid w:val="007C5F1A"/>
    <w:rsid w:val="007C7EBB"/>
    <w:rsid w:val="007D26E7"/>
    <w:rsid w:val="007D316B"/>
    <w:rsid w:val="007D7656"/>
    <w:rsid w:val="007E0038"/>
    <w:rsid w:val="007E2367"/>
    <w:rsid w:val="007E7C08"/>
    <w:rsid w:val="007F0CCD"/>
    <w:rsid w:val="007F1387"/>
    <w:rsid w:val="00800EB6"/>
    <w:rsid w:val="0080309A"/>
    <w:rsid w:val="00804D45"/>
    <w:rsid w:val="008054B0"/>
    <w:rsid w:val="00810783"/>
    <w:rsid w:val="00810B88"/>
    <w:rsid w:val="00812532"/>
    <w:rsid w:val="00812EDE"/>
    <w:rsid w:val="00813A92"/>
    <w:rsid w:val="00821779"/>
    <w:rsid w:val="008226CC"/>
    <w:rsid w:val="00825041"/>
    <w:rsid w:val="00826160"/>
    <w:rsid w:val="00826D27"/>
    <w:rsid w:val="00831007"/>
    <w:rsid w:val="00831F89"/>
    <w:rsid w:val="00834A9C"/>
    <w:rsid w:val="008454BF"/>
    <w:rsid w:val="00846E6D"/>
    <w:rsid w:val="008515DC"/>
    <w:rsid w:val="00852A29"/>
    <w:rsid w:val="0086340B"/>
    <w:rsid w:val="00863569"/>
    <w:rsid w:val="008635C5"/>
    <w:rsid w:val="00865C20"/>
    <w:rsid w:val="0087089E"/>
    <w:rsid w:val="008721AA"/>
    <w:rsid w:val="00873DA0"/>
    <w:rsid w:val="00877CED"/>
    <w:rsid w:val="008804B9"/>
    <w:rsid w:val="008820BD"/>
    <w:rsid w:val="00887DB2"/>
    <w:rsid w:val="0089043E"/>
    <w:rsid w:val="008926C9"/>
    <w:rsid w:val="00892882"/>
    <w:rsid w:val="008933FD"/>
    <w:rsid w:val="008A029A"/>
    <w:rsid w:val="008A3F5A"/>
    <w:rsid w:val="008A596D"/>
    <w:rsid w:val="008A66EC"/>
    <w:rsid w:val="008A712D"/>
    <w:rsid w:val="008B09EC"/>
    <w:rsid w:val="008B2837"/>
    <w:rsid w:val="008B29C5"/>
    <w:rsid w:val="008B6026"/>
    <w:rsid w:val="008B72DA"/>
    <w:rsid w:val="008C10E5"/>
    <w:rsid w:val="008C175C"/>
    <w:rsid w:val="008C4352"/>
    <w:rsid w:val="008C43AC"/>
    <w:rsid w:val="008D270D"/>
    <w:rsid w:val="008D33D9"/>
    <w:rsid w:val="008D7B55"/>
    <w:rsid w:val="008E1524"/>
    <w:rsid w:val="008E3C34"/>
    <w:rsid w:val="008E77F1"/>
    <w:rsid w:val="00913718"/>
    <w:rsid w:val="00917D06"/>
    <w:rsid w:val="00920274"/>
    <w:rsid w:val="00925F60"/>
    <w:rsid w:val="00931F92"/>
    <w:rsid w:val="0093481C"/>
    <w:rsid w:val="00934AA2"/>
    <w:rsid w:val="009365D0"/>
    <w:rsid w:val="00951BAE"/>
    <w:rsid w:val="00960670"/>
    <w:rsid w:val="00962DFE"/>
    <w:rsid w:val="00963C51"/>
    <w:rsid w:val="0097047D"/>
    <w:rsid w:val="009728AF"/>
    <w:rsid w:val="00973E14"/>
    <w:rsid w:val="009748FE"/>
    <w:rsid w:val="0097585F"/>
    <w:rsid w:val="00981647"/>
    <w:rsid w:val="00982F4F"/>
    <w:rsid w:val="009848F6"/>
    <w:rsid w:val="0098783D"/>
    <w:rsid w:val="00995232"/>
    <w:rsid w:val="009967DC"/>
    <w:rsid w:val="00997D30"/>
    <w:rsid w:val="009A3858"/>
    <w:rsid w:val="009A5CF4"/>
    <w:rsid w:val="009B2481"/>
    <w:rsid w:val="009B60A2"/>
    <w:rsid w:val="009C365E"/>
    <w:rsid w:val="009C6C22"/>
    <w:rsid w:val="009D107D"/>
    <w:rsid w:val="009D1F90"/>
    <w:rsid w:val="009E1370"/>
    <w:rsid w:val="009E2E22"/>
    <w:rsid w:val="009E3B11"/>
    <w:rsid w:val="009E5B27"/>
    <w:rsid w:val="009E70D9"/>
    <w:rsid w:val="009F314D"/>
    <w:rsid w:val="00A05FD1"/>
    <w:rsid w:val="00A06254"/>
    <w:rsid w:val="00A104B9"/>
    <w:rsid w:val="00A120F0"/>
    <w:rsid w:val="00A17C41"/>
    <w:rsid w:val="00A26D17"/>
    <w:rsid w:val="00A364D4"/>
    <w:rsid w:val="00A43CC7"/>
    <w:rsid w:val="00A44A88"/>
    <w:rsid w:val="00A45EBE"/>
    <w:rsid w:val="00A472F9"/>
    <w:rsid w:val="00A50354"/>
    <w:rsid w:val="00A50CC3"/>
    <w:rsid w:val="00A52BFB"/>
    <w:rsid w:val="00A52E46"/>
    <w:rsid w:val="00A530C1"/>
    <w:rsid w:val="00A550BF"/>
    <w:rsid w:val="00A5573C"/>
    <w:rsid w:val="00A56A70"/>
    <w:rsid w:val="00A6079C"/>
    <w:rsid w:val="00A64ABF"/>
    <w:rsid w:val="00A71FAB"/>
    <w:rsid w:val="00A72AA1"/>
    <w:rsid w:val="00A7582C"/>
    <w:rsid w:val="00A87073"/>
    <w:rsid w:val="00A8760C"/>
    <w:rsid w:val="00A90973"/>
    <w:rsid w:val="00A9275B"/>
    <w:rsid w:val="00AA197A"/>
    <w:rsid w:val="00AA1B26"/>
    <w:rsid w:val="00AA4B19"/>
    <w:rsid w:val="00AA60CA"/>
    <w:rsid w:val="00AB10E0"/>
    <w:rsid w:val="00AB2448"/>
    <w:rsid w:val="00AB2E80"/>
    <w:rsid w:val="00AB487C"/>
    <w:rsid w:val="00AB7227"/>
    <w:rsid w:val="00AB7E0E"/>
    <w:rsid w:val="00AC1960"/>
    <w:rsid w:val="00AC53D6"/>
    <w:rsid w:val="00AC5C31"/>
    <w:rsid w:val="00AD5E94"/>
    <w:rsid w:val="00AE262E"/>
    <w:rsid w:val="00AE3707"/>
    <w:rsid w:val="00AE38CF"/>
    <w:rsid w:val="00AE601C"/>
    <w:rsid w:val="00AE7364"/>
    <w:rsid w:val="00AF26F4"/>
    <w:rsid w:val="00AF451F"/>
    <w:rsid w:val="00AF5AB6"/>
    <w:rsid w:val="00AF5D0F"/>
    <w:rsid w:val="00AF6C41"/>
    <w:rsid w:val="00AF6CBA"/>
    <w:rsid w:val="00B00ECA"/>
    <w:rsid w:val="00B03E06"/>
    <w:rsid w:val="00B060BB"/>
    <w:rsid w:val="00B0666E"/>
    <w:rsid w:val="00B07739"/>
    <w:rsid w:val="00B12144"/>
    <w:rsid w:val="00B130FE"/>
    <w:rsid w:val="00B15B18"/>
    <w:rsid w:val="00B15C79"/>
    <w:rsid w:val="00B15E29"/>
    <w:rsid w:val="00B20E8D"/>
    <w:rsid w:val="00B22593"/>
    <w:rsid w:val="00B24587"/>
    <w:rsid w:val="00B270B4"/>
    <w:rsid w:val="00B27A90"/>
    <w:rsid w:val="00B30B94"/>
    <w:rsid w:val="00B33A3F"/>
    <w:rsid w:val="00B346CD"/>
    <w:rsid w:val="00B4087F"/>
    <w:rsid w:val="00B4411D"/>
    <w:rsid w:val="00B4470B"/>
    <w:rsid w:val="00B45437"/>
    <w:rsid w:val="00B5192F"/>
    <w:rsid w:val="00B529CD"/>
    <w:rsid w:val="00B61A6D"/>
    <w:rsid w:val="00B650CE"/>
    <w:rsid w:val="00B7073E"/>
    <w:rsid w:val="00B70780"/>
    <w:rsid w:val="00B75C46"/>
    <w:rsid w:val="00B77DE1"/>
    <w:rsid w:val="00B87DE0"/>
    <w:rsid w:val="00B92B9E"/>
    <w:rsid w:val="00B94EE6"/>
    <w:rsid w:val="00B96874"/>
    <w:rsid w:val="00BA2AC4"/>
    <w:rsid w:val="00BB0C68"/>
    <w:rsid w:val="00BB5190"/>
    <w:rsid w:val="00BB7422"/>
    <w:rsid w:val="00BC7B77"/>
    <w:rsid w:val="00BD0AFE"/>
    <w:rsid w:val="00BD0D26"/>
    <w:rsid w:val="00BD1B0C"/>
    <w:rsid w:val="00BD21DA"/>
    <w:rsid w:val="00BD246F"/>
    <w:rsid w:val="00BD2966"/>
    <w:rsid w:val="00BD5378"/>
    <w:rsid w:val="00BD7FD6"/>
    <w:rsid w:val="00BE59D6"/>
    <w:rsid w:val="00BF3247"/>
    <w:rsid w:val="00BF522F"/>
    <w:rsid w:val="00BF6D70"/>
    <w:rsid w:val="00C00587"/>
    <w:rsid w:val="00C03598"/>
    <w:rsid w:val="00C0561B"/>
    <w:rsid w:val="00C114CD"/>
    <w:rsid w:val="00C12BD1"/>
    <w:rsid w:val="00C1470B"/>
    <w:rsid w:val="00C14C16"/>
    <w:rsid w:val="00C21FA5"/>
    <w:rsid w:val="00C23659"/>
    <w:rsid w:val="00C252B6"/>
    <w:rsid w:val="00C255AD"/>
    <w:rsid w:val="00C27108"/>
    <w:rsid w:val="00C27E1A"/>
    <w:rsid w:val="00C30D50"/>
    <w:rsid w:val="00C30FE9"/>
    <w:rsid w:val="00C31B3A"/>
    <w:rsid w:val="00C40203"/>
    <w:rsid w:val="00C4416D"/>
    <w:rsid w:val="00C47F68"/>
    <w:rsid w:val="00C50ECB"/>
    <w:rsid w:val="00C51C77"/>
    <w:rsid w:val="00C60DC5"/>
    <w:rsid w:val="00C61C74"/>
    <w:rsid w:val="00C6257E"/>
    <w:rsid w:val="00C67B09"/>
    <w:rsid w:val="00C67ED5"/>
    <w:rsid w:val="00C71478"/>
    <w:rsid w:val="00C716F0"/>
    <w:rsid w:val="00C74A64"/>
    <w:rsid w:val="00C758C9"/>
    <w:rsid w:val="00C75DDD"/>
    <w:rsid w:val="00C811EA"/>
    <w:rsid w:val="00C81C25"/>
    <w:rsid w:val="00C81CB1"/>
    <w:rsid w:val="00C85B4F"/>
    <w:rsid w:val="00C86C59"/>
    <w:rsid w:val="00C93876"/>
    <w:rsid w:val="00C9641D"/>
    <w:rsid w:val="00C964FD"/>
    <w:rsid w:val="00C977FB"/>
    <w:rsid w:val="00CA47C6"/>
    <w:rsid w:val="00CA4815"/>
    <w:rsid w:val="00CA6FBA"/>
    <w:rsid w:val="00CB086C"/>
    <w:rsid w:val="00CB1CA4"/>
    <w:rsid w:val="00CB41BE"/>
    <w:rsid w:val="00CC2304"/>
    <w:rsid w:val="00CC27D0"/>
    <w:rsid w:val="00CC777A"/>
    <w:rsid w:val="00CC7B7F"/>
    <w:rsid w:val="00CD091E"/>
    <w:rsid w:val="00CD5C34"/>
    <w:rsid w:val="00CD6105"/>
    <w:rsid w:val="00CE010B"/>
    <w:rsid w:val="00CE1069"/>
    <w:rsid w:val="00CE11FF"/>
    <w:rsid w:val="00CE14BD"/>
    <w:rsid w:val="00CE3677"/>
    <w:rsid w:val="00CE3CF7"/>
    <w:rsid w:val="00CF05BF"/>
    <w:rsid w:val="00D01EC7"/>
    <w:rsid w:val="00D04416"/>
    <w:rsid w:val="00D05B35"/>
    <w:rsid w:val="00D06066"/>
    <w:rsid w:val="00D1008B"/>
    <w:rsid w:val="00D15239"/>
    <w:rsid w:val="00D21D11"/>
    <w:rsid w:val="00D221BC"/>
    <w:rsid w:val="00D24AB7"/>
    <w:rsid w:val="00D26616"/>
    <w:rsid w:val="00D26A51"/>
    <w:rsid w:val="00D30576"/>
    <w:rsid w:val="00D309FD"/>
    <w:rsid w:val="00D3379C"/>
    <w:rsid w:val="00D351BE"/>
    <w:rsid w:val="00D35813"/>
    <w:rsid w:val="00D50C9F"/>
    <w:rsid w:val="00D50EE1"/>
    <w:rsid w:val="00D524E5"/>
    <w:rsid w:val="00D5456E"/>
    <w:rsid w:val="00D552DE"/>
    <w:rsid w:val="00D610CF"/>
    <w:rsid w:val="00D74FC9"/>
    <w:rsid w:val="00D7738D"/>
    <w:rsid w:val="00D84DF3"/>
    <w:rsid w:val="00D91264"/>
    <w:rsid w:val="00D95ABD"/>
    <w:rsid w:val="00D96598"/>
    <w:rsid w:val="00D976A8"/>
    <w:rsid w:val="00D97B16"/>
    <w:rsid w:val="00DA1A5C"/>
    <w:rsid w:val="00DA637D"/>
    <w:rsid w:val="00DB02AC"/>
    <w:rsid w:val="00DB3D23"/>
    <w:rsid w:val="00DB40B6"/>
    <w:rsid w:val="00DB41A1"/>
    <w:rsid w:val="00DB4FDF"/>
    <w:rsid w:val="00DC0AD1"/>
    <w:rsid w:val="00DC5CBC"/>
    <w:rsid w:val="00DD20F2"/>
    <w:rsid w:val="00DD224A"/>
    <w:rsid w:val="00DD3C22"/>
    <w:rsid w:val="00DE0CF3"/>
    <w:rsid w:val="00DF1702"/>
    <w:rsid w:val="00DF2047"/>
    <w:rsid w:val="00DF2690"/>
    <w:rsid w:val="00DF670F"/>
    <w:rsid w:val="00E06678"/>
    <w:rsid w:val="00E11380"/>
    <w:rsid w:val="00E11A85"/>
    <w:rsid w:val="00E13106"/>
    <w:rsid w:val="00E131BC"/>
    <w:rsid w:val="00E17BA0"/>
    <w:rsid w:val="00E209F6"/>
    <w:rsid w:val="00E21159"/>
    <w:rsid w:val="00E2456C"/>
    <w:rsid w:val="00E25EAA"/>
    <w:rsid w:val="00E276F4"/>
    <w:rsid w:val="00E344D8"/>
    <w:rsid w:val="00E34548"/>
    <w:rsid w:val="00E37764"/>
    <w:rsid w:val="00E40DE9"/>
    <w:rsid w:val="00E4358E"/>
    <w:rsid w:val="00E45370"/>
    <w:rsid w:val="00E51760"/>
    <w:rsid w:val="00E532FD"/>
    <w:rsid w:val="00E577B3"/>
    <w:rsid w:val="00E62277"/>
    <w:rsid w:val="00E64B6C"/>
    <w:rsid w:val="00E71066"/>
    <w:rsid w:val="00E71118"/>
    <w:rsid w:val="00E71C34"/>
    <w:rsid w:val="00E80659"/>
    <w:rsid w:val="00E82A67"/>
    <w:rsid w:val="00E83B45"/>
    <w:rsid w:val="00E854F4"/>
    <w:rsid w:val="00E90A2C"/>
    <w:rsid w:val="00E97C68"/>
    <w:rsid w:val="00EA0AA4"/>
    <w:rsid w:val="00EB0A28"/>
    <w:rsid w:val="00EB1215"/>
    <w:rsid w:val="00EB4F32"/>
    <w:rsid w:val="00EB5219"/>
    <w:rsid w:val="00EC1A53"/>
    <w:rsid w:val="00EC22E8"/>
    <w:rsid w:val="00EC2F1F"/>
    <w:rsid w:val="00EC5424"/>
    <w:rsid w:val="00EC6D14"/>
    <w:rsid w:val="00ED24CF"/>
    <w:rsid w:val="00ED32FE"/>
    <w:rsid w:val="00ED6645"/>
    <w:rsid w:val="00ED799A"/>
    <w:rsid w:val="00EE248A"/>
    <w:rsid w:val="00EF2A2E"/>
    <w:rsid w:val="00F0042D"/>
    <w:rsid w:val="00F0085F"/>
    <w:rsid w:val="00F03E24"/>
    <w:rsid w:val="00F071FA"/>
    <w:rsid w:val="00F1095F"/>
    <w:rsid w:val="00F10D8E"/>
    <w:rsid w:val="00F10EA0"/>
    <w:rsid w:val="00F1278B"/>
    <w:rsid w:val="00F15F21"/>
    <w:rsid w:val="00F263CA"/>
    <w:rsid w:val="00F2666E"/>
    <w:rsid w:val="00F33415"/>
    <w:rsid w:val="00F34BC5"/>
    <w:rsid w:val="00F40D3A"/>
    <w:rsid w:val="00F42B45"/>
    <w:rsid w:val="00F43604"/>
    <w:rsid w:val="00F44805"/>
    <w:rsid w:val="00F46C27"/>
    <w:rsid w:val="00F50285"/>
    <w:rsid w:val="00F51B3C"/>
    <w:rsid w:val="00F51E0A"/>
    <w:rsid w:val="00F53568"/>
    <w:rsid w:val="00F60F06"/>
    <w:rsid w:val="00F61116"/>
    <w:rsid w:val="00F635D9"/>
    <w:rsid w:val="00F65AD8"/>
    <w:rsid w:val="00F7063A"/>
    <w:rsid w:val="00F70F41"/>
    <w:rsid w:val="00F73973"/>
    <w:rsid w:val="00F73A73"/>
    <w:rsid w:val="00F80089"/>
    <w:rsid w:val="00F85D62"/>
    <w:rsid w:val="00F86211"/>
    <w:rsid w:val="00F8737A"/>
    <w:rsid w:val="00F935A4"/>
    <w:rsid w:val="00F97B8E"/>
    <w:rsid w:val="00F97C14"/>
    <w:rsid w:val="00FA57E8"/>
    <w:rsid w:val="00FB041F"/>
    <w:rsid w:val="00FB4C86"/>
    <w:rsid w:val="00FB5EEC"/>
    <w:rsid w:val="00FC418D"/>
    <w:rsid w:val="00FC5DF2"/>
    <w:rsid w:val="00FD1821"/>
    <w:rsid w:val="00FD4933"/>
    <w:rsid w:val="00FD62B9"/>
    <w:rsid w:val="00FD70FF"/>
    <w:rsid w:val="00FE113B"/>
    <w:rsid w:val="00FE1763"/>
    <w:rsid w:val="00FE2192"/>
    <w:rsid w:val="00FE57BA"/>
    <w:rsid w:val="00FE6D0D"/>
    <w:rsid w:val="00FF2426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BE7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link w:val="Heading2Char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DF1702"/>
    <w:rPr>
      <w:rFonts w:asciiTheme="minorHAnsi" w:hAnsiTheme="minorHAnsi"/>
      <w:sz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uiPriority w:val="99"/>
    <w:semiHidden/>
    <w:unhideWhenUsed/>
    <w:rsid w:val="005A66D5"/>
    <w:rPr>
      <w:sz w:val="20"/>
      <w:szCs w:val="20"/>
    </w:rPr>
  </w:style>
  <w:style w:type="character" w:customStyle="1" w:styleId="normaltextrun">
    <w:name w:val="normaltextrun"/>
    <w:basedOn w:val="DefaultParagraphFont"/>
    <w:rsid w:val="00920274"/>
  </w:style>
  <w:style w:type="character" w:customStyle="1" w:styleId="eop">
    <w:name w:val="eop"/>
    <w:basedOn w:val="DefaultParagraphFont"/>
    <w:rsid w:val="00920274"/>
  </w:style>
  <w:style w:type="character" w:customStyle="1" w:styleId="apple-converted-space">
    <w:name w:val="apple-converted-space"/>
    <w:basedOn w:val="DefaultParagraphFont"/>
    <w:rsid w:val="00920274"/>
  </w:style>
  <w:style w:type="character" w:customStyle="1" w:styleId="spellingerror">
    <w:name w:val="spellingerror"/>
    <w:basedOn w:val="DefaultParagraphFont"/>
    <w:rsid w:val="00920274"/>
  </w:style>
  <w:style w:type="paragraph" w:customStyle="1" w:styleId="paragraph">
    <w:name w:val="paragraph"/>
    <w:basedOn w:val="Normal"/>
    <w:rsid w:val="00920274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rsid w:val="00B70780"/>
    <w:rPr>
      <w:rFonts w:asciiTheme="majorHAnsi" w:hAnsiTheme="majorHAnsi"/>
      <w:b/>
      <w:caps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7757F2"/>
    <w:rPr>
      <w:color w:val="808080"/>
    </w:rPr>
  </w:style>
  <w:style w:type="paragraph" w:styleId="ListParagraph">
    <w:name w:val="List Paragraph"/>
    <w:basedOn w:val="Normal"/>
    <w:uiPriority w:val="34"/>
    <w:qFormat/>
    <w:rsid w:val="006C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4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93191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75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68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2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36" w:space="0" w:color="333333"/>
                                    <w:bottom w:val="single" w:sz="36" w:space="0" w:color="333333"/>
                                    <w:right w:val="single" w:sz="36" w:space="0" w:color="333333"/>
                                  </w:divBdr>
                                  <w:divsChild>
                                    <w:div w:id="122764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6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CDDDE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4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5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059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470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68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878">
                                      <w:marLeft w:val="0"/>
                                      <w:marRight w:val="0"/>
                                      <w:marTop w:val="30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7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35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9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7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96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3305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0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88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932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3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539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811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34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909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365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ashed" w:sz="6" w:space="0" w:color="CCCCCC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7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6" w:color="auto"/>
                                            <w:left w:val="single" w:sz="6" w:space="8" w:color="CCCCCC"/>
                                            <w:bottom w:val="none" w:sz="0" w:space="5" w:color="auto"/>
                                            <w:right w:val="none" w:sz="0" w:space="8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4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0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47485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85411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64059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6216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72028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1593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6730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8462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1127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1623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81222">
                                          <w:marLeft w:val="225"/>
                                          <w:marRight w:val="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31485">
                                          <w:marLeft w:val="-300"/>
                                          <w:marRight w:val="-300"/>
                                          <w:marTop w:val="300"/>
                                          <w:marBottom w:val="0"/>
                                          <w:divBdr>
                                            <w:top w:val="single" w:sz="6" w:space="9" w:color="CCCFD3"/>
                                            <w:left w:val="single" w:sz="6" w:space="0" w:color="CCCFD3"/>
                                            <w:bottom w:val="single" w:sz="6" w:space="9" w:color="CCCFD3"/>
                                            <w:right w:val="single" w:sz="6" w:space="0" w:color="CCCFD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77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2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13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005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8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23610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45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688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58014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109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002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03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0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63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73020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095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22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81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47294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283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661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14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62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7335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766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3055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10571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3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792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03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129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96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68831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7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1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698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16231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35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700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903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55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566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530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74796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848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670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141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831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9256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6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533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757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24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33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542567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95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07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815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2051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00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49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9587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6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5003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76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1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50189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704156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17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5037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1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841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33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5729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61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600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3511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10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504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27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23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425930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38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52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54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26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910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011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17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856345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68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944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84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918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8945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657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671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490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22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72043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0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875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1406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78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30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105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14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423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901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4215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25121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83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3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212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430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87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287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81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74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48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42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3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042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47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69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785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873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677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7796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6148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23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96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929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65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819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2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1415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8289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0692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3026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8207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7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663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71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3213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4937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143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97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24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847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427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2702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0882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3289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4020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4434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2568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322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9709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6919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9786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2634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9621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9715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85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25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97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0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52383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22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6528160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89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398158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28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13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4161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79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1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897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23281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995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48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63609">
                                              <w:marLeft w:val="0"/>
                                              <w:marRight w:val="0"/>
                                              <w:marTop w:val="3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44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486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33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1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532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63188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8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88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27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77278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93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68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556946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6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3424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3715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09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113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469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9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528879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5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112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0691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1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453594">
                                  <w:marLeft w:val="300"/>
                                  <w:marRight w:val="30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62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471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38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706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9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0376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65159">
          <w:marLeft w:val="0"/>
          <w:marRight w:val="0"/>
          <w:marTop w:val="0"/>
          <w:marBottom w:val="0"/>
          <w:divBdr>
            <w:top w:val="single" w:sz="6" w:space="8" w:color="CCCCCC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28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090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7166">
              <w:marLeft w:val="58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0962">
                  <w:marLeft w:val="0"/>
                  <w:marRight w:val="0"/>
                  <w:marTop w:val="0"/>
                  <w:marBottom w:val="0"/>
                  <w:divBdr>
                    <w:top w:val="single" w:sz="6" w:space="11" w:color="FFFFFF"/>
                    <w:left w:val="single" w:sz="6" w:space="11" w:color="FFFFFF"/>
                    <w:bottom w:val="single" w:sz="6" w:space="11" w:color="FFFFFF"/>
                    <w:right w:val="single" w:sz="6" w:space="11" w:color="FFFFFF"/>
                  </w:divBdr>
                </w:div>
              </w:divsChild>
            </w:div>
          </w:divsChild>
        </w:div>
      </w:divsChild>
    </w:div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1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gabalicious/fliclib-linux-hci" TargetMode="External"/><Relationship Id="rId12" Type="http://schemas.openxmlformats.org/officeDocument/2006/relationships/hyperlink" Target="http://flic.io/" TargetMode="External"/><Relationship Id="rId13" Type="http://schemas.openxmlformats.org/officeDocument/2006/relationships/hyperlink" Target="https://github.com/gabalicious/Meteor-nhl-app" TargetMode="External"/><Relationship Id="rId14" Type="http://schemas.openxmlformats.org/officeDocument/2006/relationships/hyperlink" Target="http://gameplan-sports.herokuapp.com/" TargetMode="External"/><Relationship Id="rId15" Type="http://schemas.openxmlformats.org/officeDocument/2006/relationships/hyperlink" Target="https://github.com/gabalicious/gameplan" TargetMode="External"/><Relationship Id="rId16" Type="http://schemas.openxmlformats.org/officeDocument/2006/relationships/hyperlink" Target="http://justingaba.com/" TargetMode="External"/><Relationship Id="rId17" Type="http://schemas.openxmlformats.org/officeDocument/2006/relationships/hyperlink" Target="http://github.com/gabalicious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ustin.Gaba@gmail.com" TargetMode="External"/><Relationship Id="rId10" Type="http://schemas.openxmlformats.org/officeDocument/2006/relationships/hyperlink" Target="https://www.linkedin.com/in/jgab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ustin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FD1486-4A5F-0D41-9290-7245688B5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C:\Users\Justin\AppData\Roaming\Microsoft\Templates\MN_ITResume.dotm</Template>
  <TotalTime>0</TotalTime>
  <Pages>2</Pages>
  <Words>639</Words>
  <Characters>3648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4279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2017-02-21T21:12:00Z</dcterms:created>
  <dcterms:modified xsi:type="dcterms:W3CDTF">2017-03-09T16:05:00Z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